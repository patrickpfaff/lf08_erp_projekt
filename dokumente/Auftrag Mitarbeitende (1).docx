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258" w14:textId="71D7112D" w:rsidR="00B724BD" w:rsidRPr="00F70FA3" w:rsidRDefault="00882B6A" w:rsidP="00F70FA3">
      <w:pPr>
        <w:pStyle w:val="berschrift1"/>
        <w:spacing w:line="276" w:lineRule="auto"/>
        <w:rPr>
          <w:b/>
          <w:bCs/>
        </w:rPr>
      </w:pPr>
      <w:r>
        <w:t>Entwickl</w:t>
      </w:r>
      <w:r w:rsidR="00B724BD">
        <w:t>ung eines einfachen ERP-Systems (</w:t>
      </w:r>
      <w:r w:rsidR="008C1546">
        <w:t>Mitarbeiter</w:t>
      </w:r>
      <w:r w:rsidR="00B724BD">
        <w:t>-Tool)</w:t>
      </w:r>
    </w:p>
    <w:p w14:paraId="638ABFF0" w14:textId="0CC8B91A" w:rsidR="0093281D" w:rsidRDefault="0093281D" w:rsidP="00F70FA3">
      <w:pPr>
        <w:pStyle w:val="berschrift1"/>
        <w:spacing w:line="276" w:lineRule="auto"/>
      </w:pPr>
      <w:r>
        <w:t xml:space="preserve">Auftragsinformationen </w:t>
      </w:r>
    </w:p>
    <w:p w14:paraId="44607C3B" w14:textId="0A3D554A" w:rsidR="00B724BD" w:rsidRPr="00F70FA3" w:rsidRDefault="00B724BD" w:rsidP="00F70FA3">
      <w:pPr>
        <w:pStyle w:val="StandardWeb"/>
        <w:spacing w:line="276" w:lineRule="auto"/>
        <w:jc w:val="both"/>
      </w:pPr>
      <w:r w:rsidRPr="00F70FA3">
        <w:t>Die</w:t>
      </w:r>
      <w:r w:rsidR="0093281D" w:rsidRPr="00F70FA3">
        <w:t xml:space="preserve"> LGS Dev GmbH wurden beauftragt, ein neues ERP-System zu entwickeln.</w:t>
      </w:r>
      <w:r w:rsidR="0093281D" w:rsidRPr="00F70FA3">
        <w:br/>
        <w:t xml:space="preserve">Insgesamt soll das ERP-System aus </w:t>
      </w:r>
      <w:r w:rsidRPr="00F70FA3">
        <w:t>drei</w:t>
      </w:r>
      <w:r w:rsidR="0093281D" w:rsidRPr="00F70FA3">
        <w:t xml:space="preserve"> Modulen bestehen. Dabei handelt es sich um Programme zur Verwaltung der Kunden, der</w:t>
      </w:r>
      <w:r w:rsidRPr="00F70FA3">
        <w:t xml:space="preserve"> Produkte sowie</w:t>
      </w:r>
      <w:r w:rsidR="0093281D" w:rsidRPr="00F70FA3">
        <w:t xml:space="preserve"> der Mitarbeitenden.</w:t>
      </w:r>
    </w:p>
    <w:p w14:paraId="359D7DE2" w14:textId="0E3991F2" w:rsidR="00F70FA3" w:rsidRPr="00F70FA3" w:rsidRDefault="00B724BD" w:rsidP="00F70FA3">
      <w:pPr>
        <w:spacing w:line="276" w:lineRule="auto"/>
        <w:jc w:val="both"/>
        <w:rPr>
          <w:rFonts w:cs="Times New Roman"/>
        </w:rPr>
      </w:pPr>
      <w:r w:rsidRPr="00F70FA3">
        <w:rPr>
          <w:rFonts w:cs="Times New Roman"/>
        </w:rPr>
        <w:t xml:space="preserve">Sie sind ein dreiköpfiges Entwicklerteam der LGS-Dev GmbH und wurden damit beauftragt, das entsprechende Tool für die Verwaltung von </w:t>
      </w:r>
      <w:r w:rsidR="008C1546">
        <w:rPr>
          <w:rFonts w:cs="Times New Roman"/>
        </w:rPr>
        <w:t>Mitarbeitenden</w:t>
      </w:r>
      <w:r w:rsidRPr="00F70FA3">
        <w:rPr>
          <w:rFonts w:cs="Times New Roman"/>
        </w:rPr>
        <w:t xml:space="preserve"> zu entwickeln.</w:t>
      </w:r>
    </w:p>
    <w:p w14:paraId="72C141CD" w14:textId="05D0C836" w:rsidR="00B724BD" w:rsidRDefault="00B724BD" w:rsidP="00F70FA3">
      <w:pPr>
        <w:pStyle w:val="berschrift1"/>
        <w:spacing w:line="276" w:lineRule="auto"/>
      </w:pPr>
      <w:r>
        <w:t>Anforderungen</w:t>
      </w:r>
    </w:p>
    <w:p w14:paraId="3A292104" w14:textId="77777777" w:rsidR="00B724BD" w:rsidRPr="00F70FA3" w:rsidRDefault="00B724BD" w:rsidP="00F70FA3">
      <w:pPr>
        <w:spacing w:line="276" w:lineRule="auto"/>
        <w:jc w:val="both"/>
        <w:rPr>
          <w:rFonts w:cs="Times New Roman"/>
        </w:rPr>
      </w:pPr>
    </w:p>
    <w:p w14:paraId="0EBE8F83" w14:textId="61A15506" w:rsidR="00B724BD" w:rsidRDefault="00467F1A" w:rsidP="00F70FA3">
      <w:pPr>
        <w:spacing w:line="276" w:lineRule="auto"/>
        <w:jc w:val="both"/>
        <w:rPr>
          <w:rFonts w:cs="Times New Roman"/>
        </w:rPr>
      </w:pPr>
      <w:r w:rsidRPr="00F70FA3">
        <w:rPr>
          <w:rFonts w:cs="Times New Roman"/>
        </w:rPr>
        <w:t>Die</w:t>
      </w:r>
      <w:r w:rsidR="00B724BD" w:rsidRPr="00F70FA3">
        <w:rPr>
          <w:rFonts w:cs="Times New Roman"/>
        </w:rPr>
        <w:t xml:space="preserve"> folgenden Anforderungen </w:t>
      </w:r>
      <w:r w:rsidR="00F70FA3" w:rsidRPr="00F70FA3">
        <w:rPr>
          <w:rFonts w:cs="Times New Roman"/>
        </w:rPr>
        <w:t xml:space="preserve">wurden </w:t>
      </w:r>
      <w:r w:rsidR="00B724BD" w:rsidRPr="00F70FA3">
        <w:rPr>
          <w:rFonts w:cs="Times New Roman"/>
        </w:rPr>
        <w:t>von dem Auftraggeber formuliert:</w:t>
      </w:r>
    </w:p>
    <w:p w14:paraId="2DE6AEE8" w14:textId="77777777" w:rsidR="00F70FA3" w:rsidRPr="00F70FA3" w:rsidRDefault="00F70FA3" w:rsidP="00F70FA3">
      <w:pPr>
        <w:spacing w:line="276" w:lineRule="auto"/>
        <w:jc w:val="both"/>
        <w:rPr>
          <w:rFonts w:cs="Times New Roman"/>
        </w:rPr>
      </w:pPr>
    </w:p>
    <w:p w14:paraId="29D421EF" w14:textId="6395986F" w:rsidR="00F70FA3" w:rsidRPr="00F70FA3" w:rsidRDefault="00467F1A" w:rsidP="00F70FA3">
      <w:pPr>
        <w:spacing w:line="276" w:lineRule="auto"/>
        <w:jc w:val="both"/>
        <w:rPr>
          <w:rFonts w:cs="Times New Roman"/>
        </w:rPr>
      </w:pPr>
      <w:r w:rsidRPr="00F70FA3">
        <w:rPr>
          <w:rFonts w:cs="Times New Roman"/>
        </w:rPr>
        <w:t>Die Nutzer</w:t>
      </w:r>
      <w:r w:rsidR="00F70FA3" w:rsidRPr="00F70FA3">
        <w:rPr>
          <w:rFonts w:cs="Times New Roman"/>
        </w:rPr>
        <w:t>innen</w:t>
      </w:r>
      <w:r w:rsidRPr="00F70FA3">
        <w:rPr>
          <w:rFonts w:cs="Times New Roman"/>
        </w:rPr>
        <w:t xml:space="preserve"> und Nutzer</w:t>
      </w:r>
      <w:r w:rsidR="00F70FA3" w:rsidRPr="00F70FA3">
        <w:rPr>
          <w:rFonts w:cs="Times New Roman"/>
        </w:rPr>
        <w:t xml:space="preserve"> des Tools sollen in der Lage sein, entsprechende Stammdaten zu den Produkten einzugeben und anzeigen zu lassen. Dies soll zunächst über Kommandozeilenbefehle realisiert werden. Ferner sollen die eingegebenen Stammdaten in einer Datenbank gespeichert werden, sodass sie beim Öffnen und Schließen des Tools nicht verloren gehen. So muss neben dem Tool auch eine entsprechende Datenbank entwickelt werden.</w:t>
      </w:r>
    </w:p>
    <w:p w14:paraId="173854BA" w14:textId="2213A732" w:rsidR="00467F1A" w:rsidRPr="00F70FA3" w:rsidRDefault="00F70FA3" w:rsidP="00F70FA3">
      <w:pPr>
        <w:pStyle w:val="StandardWeb"/>
        <w:spacing w:line="276" w:lineRule="auto"/>
      </w:pPr>
      <w:r w:rsidRPr="00F70FA3">
        <w:t xml:space="preserve">Zu den </w:t>
      </w:r>
      <w:r w:rsidR="00277624">
        <w:t xml:space="preserve">Stammdaten </w:t>
      </w:r>
      <w:r w:rsidRPr="00F70FA3">
        <w:t>gehören die folgenden Informationen:</w:t>
      </w:r>
    </w:p>
    <w:p w14:paraId="487DD141" w14:textId="2C09C642" w:rsidR="00F70FA3" w:rsidRDefault="008C1546" w:rsidP="00F70FA3">
      <w:pPr>
        <w:pStyle w:val="StandardWeb"/>
        <w:numPr>
          <w:ilvl w:val="0"/>
          <w:numId w:val="11"/>
        </w:numPr>
        <w:spacing w:line="276" w:lineRule="auto"/>
      </w:pPr>
      <w:r>
        <w:t>Vor und Nachname</w:t>
      </w:r>
    </w:p>
    <w:p w14:paraId="010D2D4D" w14:textId="563D8A54" w:rsidR="008C1546" w:rsidRPr="00F70FA3" w:rsidRDefault="008C1546" w:rsidP="00F70FA3">
      <w:pPr>
        <w:pStyle w:val="StandardWeb"/>
        <w:numPr>
          <w:ilvl w:val="0"/>
          <w:numId w:val="11"/>
        </w:numPr>
        <w:spacing w:line="276" w:lineRule="auto"/>
      </w:pPr>
      <w:r>
        <w:t>Geburtsdatum</w:t>
      </w:r>
    </w:p>
    <w:p w14:paraId="24EA9F3F" w14:textId="38903000" w:rsidR="008C1546" w:rsidRDefault="008C1546" w:rsidP="00F70FA3">
      <w:pPr>
        <w:pStyle w:val="StandardWeb"/>
        <w:numPr>
          <w:ilvl w:val="0"/>
          <w:numId w:val="11"/>
        </w:numPr>
        <w:spacing w:line="276" w:lineRule="auto"/>
      </w:pPr>
      <w:r>
        <w:t>Jobtitel</w:t>
      </w:r>
    </w:p>
    <w:p w14:paraId="6088BE29" w14:textId="027D8882" w:rsidR="008C1546" w:rsidRPr="00F70FA3" w:rsidRDefault="008C1546" w:rsidP="00F70FA3">
      <w:pPr>
        <w:pStyle w:val="StandardWeb"/>
        <w:numPr>
          <w:ilvl w:val="0"/>
          <w:numId w:val="11"/>
        </w:numPr>
        <w:spacing w:line="276" w:lineRule="auto"/>
      </w:pPr>
      <w:r>
        <w:t>Angestellt seit</w:t>
      </w:r>
    </w:p>
    <w:p w14:paraId="6EA18FF0" w14:textId="2C1206E6" w:rsidR="00F70FA3" w:rsidRPr="00F70FA3" w:rsidRDefault="008C1546" w:rsidP="00F70FA3">
      <w:pPr>
        <w:pStyle w:val="StandardWeb"/>
        <w:numPr>
          <w:ilvl w:val="0"/>
          <w:numId w:val="11"/>
        </w:numPr>
        <w:spacing w:line="276" w:lineRule="auto"/>
      </w:pPr>
      <w:r>
        <w:t>Wohnanschrift</w:t>
      </w:r>
    </w:p>
    <w:p w14:paraId="7819AC1D" w14:textId="2A752780" w:rsidR="008C1546" w:rsidRDefault="008C1546" w:rsidP="00F70FA3">
      <w:pPr>
        <w:pStyle w:val="StandardWeb"/>
        <w:numPr>
          <w:ilvl w:val="0"/>
          <w:numId w:val="11"/>
        </w:numPr>
        <w:spacing w:line="276" w:lineRule="auto"/>
      </w:pPr>
      <w:r>
        <w:t>Abteilung</w:t>
      </w:r>
    </w:p>
    <w:p w14:paraId="217D1BC2" w14:textId="4E8EF678" w:rsidR="008C1546" w:rsidRDefault="008C1546" w:rsidP="00F70FA3">
      <w:pPr>
        <w:pStyle w:val="StandardWeb"/>
        <w:numPr>
          <w:ilvl w:val="0"/>
          <w:numId w:val="11"/>
        </w:numPr>
        <w:spacing w:line="276" w:lineRule="auto"/>
      </w:pPr>
      <w:r>
        <w:t>Abteilungsbeschreibung</w:t>
      </w:r>
    </w:p>
    <w:p w14:paraId="4C47C0F2" w14:textId="47EE8E8A" w:rsidR="008C1546" w:rsidRPr="00F70FA3" w:rsidRDefault="008C1546" w:rsidP="00F70FA3">
      <w:pPr>
        <w:pStyle w:val="StandardWeb"/>
        <w:numPr>
          <w:ilvl w:val="0"/>
          <w:numId w:val="11"/>
        </w:numPr>
        <w:spacing w:line="276" w:lineRule="auto"/>
      </w:pPr>
      <w:r>
        <w:t>Verantwortlicher Abteilungsleiter</w:t>
      </w:r>
    </w:p>
    <w:p w14:paraId="3873A981" w14:textId="7943A211" w:rsidR="00F70FA3" w:rsidRDefault="00F70FA3" w:rsidP="00F70FA3">
      <w:pPr>
        <w:pStyle w:val="StandardWeb"/>
        <w:spacing w:line="276" w:lineRule="auto"/>
        <w:rPr>
          <w:rFonts w:ascii="TimesNewRomanPSMT" w:hAnsi="TimesNewRomanPSMT"/>
        </w:rPr>
      </w:pPr>
      <w:r>
        <w:rPr>
          <w:rFonts w:ascii="TimesNewRomanPSMT" w:hAnsi="TimesNewRomanPSMT"/>
        </w:rPr>
        <w:t xml:space="preserve">Neben den zuvor genannten Mindestanforderungen können die Teams folgende Erweiterungen implementieren: </w:t>
      </w:r>
    </w:p>
    <w:p w14:paraId="293E5D67" w14:textId="26B9439E" w:rsidR="00F70FA3" w:rsidRDefault="00F70FA3" w:rsidP="00F70FA3">
      <w:pPr>
        <w:pStyle w:val="StandardWeb"/>
        <w:numPr>
          <w:ilvl w:val="0"/>
          <w:numId w:val="12"/>
        </w:numPr>
        <w:spacing w:line="276" w:lineRule="auto"/>
        <w:rPr>
          <w:rFonts w:ascii="TimesNewRomanPSMT" w:hAnsi="TimesNewRomanPSMT"/>
        </w:rPr>
      </w:pPr>
      <w:r>
        <w:rPr>
          <w:rFonts w:ascii="TimesNewRomanPSMT" w:hAnsi="TimesNewRomanPSMT"/>
        </w:rPr>
        <w:t>Löschen von Stammdaten</w:t>
      </w:r>
    </w:p>
    <w:p w14:paraId="1996D453" w14:textId="1E83309B" w:rsidR="00F70FA3" w:rsidRPr="00F70FA3" w:rsidRDefault="00F70FA3" w:rsidP="00F70FA3">
      <w:pPr>
        <w:pStyle w:val="StandardWeb"/>
        <w:numPr>
          <w:ilvl w:val="0"/>
          <w:numId w:val="12"/>
        </w:numPr>
        <w:spacing w:line="276" w:lineRule="auto"/>
        <w:rPr>
          <w:rFonts w:ascii="TimesNewRomanPSMT" w:hAnsi="TimesNewRomanPSMT"/>
        </w:rPr>
      </w:pPr>
      <w:r w:rsidRPr="00F70FA3">
        <w:rPr>
          <w:rFonts w:ascii="TimesNewRomanPSMT" w:hAnsi="TimesNewRomanPSMT"/>
        </w:rPr>
        <w:t xml:space="preserve">Manipulieren von </w:t>
      </w:r>
      <w:r>
        <w:rPr>
          <w:rFonts w:ascii="TimesNewRomanPSMT" w:hAnsi="TimesNewRomanPSMT"/>
        </w:rPr>
        <w:t>Stammd</w:t>
      </w:r>
      <w:r w:rsidRPr="00F70FA3">
        <w:rPr>
          <w:rFonts w:ascii="TimesNewRomanPSMT" w:hAnsi="TimesNewRomanPSMT"/>
        </w:rPr>
        <w:t>aten</w:t>
      </w:r>
      <w:r>
        <w:rPr>
          <w:rFonts w:ascii="TimesNewRomanPSMT" w:hAnsi="TimesNewRomanPSMT"/>
        </w:rPr>
        <w:t>, sodass bereits vorhandene Stammdaten bearbeitet werden können</w:t>
      </w:r>
    </w:p>
    <w:p w14:paraId="69EC340E" w14:textId="02FF5CC6" w:rsidR="00F70FA3" w:rsidRDefault="00F70FA3" w:rsidP="00F70FA3">
      <w:pPr>
        <w:pStyle w:val="StandardWeb"/>
        <w:numPr>
          <w:ilvl w:val="0"/>
          <w:numId w:val="12"/>
        </w:numPr>
        <w:spacing w:line="276" w:lineRule="auto"/>
        <w:rPr>
          <w:rFonts w:ascii="TimesNewRomanPSMT" w:hAnsi="TimesNewRomanPSMT"/>
        </w:rPr>
      </w:pPr>
      <w:proofErr w:type="spellStart"/>
      <w:r w:rsidRPr="00F70FA3">
        <w:rPr>
          <w:rFonts w:ascii="TimesNewRomanPSMT" w:hAnsi="TimesNewRomanPSMT"/>
        </w:rPr>
        <w:t>Exception</w:t>
      </w:r>
      <w:proofErr w:type="spellEnd"/>
      <w:r>
        <w:rPr>
          <w:rFonts w:ascii="TimesNewRomanPSMT" w:hAnsi="TimesNewRomanPSMT"/>
        </w:rPr>
        <w:t>-</w:t>
      </w:r>
      <w:r w:rsidRPr="00F70FA3">
        <w:rPr>
          <w:rFonts w:ascii="TimesNewRomanPSMT" w:hAnsi="TimesNewRomanPSMT"/>
        </w:rPr>
        <w:t xml:space="preserve">Handling, </w:t>
      </w:r>
      <w:r>
        <w:rPr>
          <w:rFonts w:ascii="TimesNewRomanPSMT" w:hAnsi="TimesNewRomanPSMT"/>
        </w:rPr>
        <w:t>sodass fehlerhafte Eingaben verhindert werden</w:t>
      </w:r>
    </w:p>
    <w:p w14:paraId="02431E2D" w14:textId="74D1C09F" w:rsidR="00F70FA3" w:rsidRDefault="00F70FA3" w:rsidP="00F70FA3">
      <w:pPr>
        <w:pStyle w:val="StandardWeb"/>
        <w:numPr>
          <w:ilvl w:val="0"/>
          <w:numId w:val="12"/>
        </w:numPr>
        <w:spacing w:line="276" w:lineRule="auto"/>
        <w:rPr>
          <w:rFonts w:ascii="TimesNewRomanPSMT" w:hAnsi="TimesNewRomanPSMT"/>
        </w:rPr>
      </w:pPr>
      <w:r w:rsidRPr="00F70FA3">
        <w:rPr>
          <w:rFonts w:ascii="TimesNewRomanPSMT" w:hAnsi="TimesNewRomanPSMT"/>
        </w:rPr>
        <w:t xml:space="preserve">Optimierung der </w:t>
      </w:r>
      <w:r>
        <w:rPr>
          <w:rFonts w:ascii="TimesNewRomanPSMT" w:hAnsi="TimesNewRomanPSMT"/>
        </w:rPr>
        <w:t>Kommandozeilenausgabe, beispielsweise mit</w:t>
      </w:r>
      <w:r w:rsidRPr="00F70FA3">
        <w:rPr>
          <w:rFonts w:ascii="TimesNewRomanPSMT" w:hAnsi="TimesNewRomanPSMT"/>
        </w:rPr>
        <w:t xml:space="preserve"> Pandas Dataframe</w:t>
      </w:r>
      <w:r>
        <w:rPr>
          <w:rFonts w:ascii="TimesNewRomanPSMT" w:hAnsi="TimesNewRomanPSMT"/>
        </w:rPr>
        <w:t>s</w:t>
      </w:r>
      <w:r w:rsidRPr="00F70FA3">
        <w:rPr>
          <w:rFonts w:ascii="TimesNewRomanPSMT" w:hAnsi="TimesNewRomanPSMT"/>
        </w:rPr>
        <w:t xml:space="preserve"> </w:t>
      </w:r>
    </w:p>
    <w:p w14:paraId="40ECEC9B" w14:textId="643B9408" w:rsidR="00F70FA3" w:rsidRDefault="00F70FA3" w:rsidP="00F70FA3">
      <w:pPr>
        <w:pStyle w:val="StandardWeb"/>
        <w:numPr>
          <w:ilvl w:val="0"/>
          <w:numId w:val="12"/>
        </w:numPr>
        <w:spacing w:line="276" w:lineRule="auto"/>
        <w:rPr>
          <w:rFonts w:ascii="TimesNewRomanPSMT" w:hAnsi="TimesNewRomanPSMT"/>
        </w:rPr>
      </w:pPr>
      <w:r>
        <w:rPr>
          <w:rFonts w:ascii="TimesNewRomanPSMT" w:hAnsi="TimesNewRomanPSMT"/>
        </w:rPr>
        <w:t xml:space="preserve">Erstellen einer grafischen Benutzeroberfläche mit </w:t>
      </w:r>
      <w:proofErr w:type="spellStart"/>
      <w:r>
        <w:rPr>
          <w:rFonts w:ascii="TimesNewRomanPSMT" w:hAnsi="TimesNewRomanPSMT"/>
        </w:rPr>
        <w:t>TKinter</w:t>
      </w:r>
      <w:proofErr w:type="spellEnd"/>
      <w:r>
        <w:rPr>
          <w:rFonts w:ascii="TimesNewRomanPSMT" w:hAnsi="TimesNewRomanPSMT"/>
        </w:rPr>
        <w:t xml:space="preserve">  </w:t>
      </w:r>
    </w:p>
    <w:p w14:paraId="0879BB1A" w14:textId="77777777" w:rsidR="00F70FA3" w:rsidRDefault="00F70FA3" w:rsidP="00F70FA3">
      <w:pPr>
        <w:pStyle w:val="StandardWeb"/>
        <w:spacing w:line="276" w:lineRule="auto"/>
        <w:ind w:left="720"/>
        <w:rPr>
          <w:rFonts w:ascii="TimesNewRomanPSMT" w:hAnsi="TimesNewRomanPSMT"/>
        </w:rPr>
      </w:pPr>
    </w:p>
    <w:p w14:paraId="714EEB52" w14:textId="7142178F" w:rsidR="00882B6A" w:rsidRPr="004B19CE" w:rsidRDefault="00882B6A" w:rsidP="00EA1138">
      <w:pPr>
        <w:rPr>
          <w:rFonts w:cs="Times New Roman"/>
        </w:rPr>
      </w:pPr>
      <w:r w:rsidRPr="00A61DFC">
        <w:rPr>
          <w:rFonts w:cs="Times New Roman"/>
          <w:b/>
          <w:bCs/>
        </w:rPr>
        <w:lastRenderedPageBreak/>
        <w:t>Auftragshinweise:</w:t>
      </w:r>
    </w:p>
    <w:p w14:paraId="68CD3411" w14:textId="3B9CF720" w:rsidR="00A61DFC" w:rsidRPr="00A61DFC" w:rsidRDefault="00A6767F" w:rsidP="00A61DFC">
      <w:pPr>
        <w:pStyle w:val="StandardWeb"/>
        <w:rPr>
          <w:color w:val="000000"/>
        </w:rPr>
      </w:pPr>
      <w:r>
        <w:rPr>
          <w:b/>
          <w:bCs/>
          <w:color w:val="000000"/>
        </w:rPr>
        <w:t>Abgabe</w:t>
      </w:r>
      <w:r w:rsidR="00A61DFC" w:rsidRPr="00A61DFC">
        <w:rPr>
          <w:b/>
          <w:bCs/>
          <w:color w:val="000000"/>
        </w:rPr>
        <w:t>:</w:t>
      </w:r>
      <w:r w:rsidR="00A61DFC" w:rsidRPr="00A61DFC">
        <w:rPr>
          <w:color w:val="000000"/>
        </w:rPr>
        <w:t xml:space="preserve"> </w:t>
      </w:r>
      <w:r>
        <w:rPr>
          <w:color w:val="000000"/>
        </w:rPr>
        <w:t>19</w:t>
      </w:r>
      <w:r w:rsidR="00A61DFC" w:rsidRPr="00A61DFC">
        <w:rPr>
          <w:color w:val="000000"/>
        </w:rPr>
        <w:t>.</w:t>
      </w:r>
      <w:r>
        <w:rPr>
          <w:color w:val="000000"/>
        </w:rPr>
        <w:t>06</w:t>
      </w:r>
      <w:r w:rsidR="00A61DFC" w:rsidRPr="00A61DFC">
        <w:rPr>
          <w:color w:val="000000"/>
        </w:rPr>
        <w:t>.2022</w:t>
      </w:r>
      <w:r>
        <w:rPr>
          <w:color w:val="000000"/>
        </w:rPr>
        <w:t>3</w:t>
      </w:r>
      <w:r w:rsidR="00A61DFC" w:rsidRPr="00A61DFC">
        <w:rPr>
          <w:color w:val="000000"/>
        </w:rPr>
        <w:t xml:space="preserve"> </w:t>
      </w:r>
    </w:p>
    <w:p w14:paraId="23536537" w14:textId="77777777" w:rsidR="00A61DFC" w:rsidRPr="00A61DFC" w:rsidRDefault="00A61DFC" w:rsidP="00A61DFC">
      <w:pPr>
        <w:pStyle w:val="StandardWeb"/>
        <w:rPr>
          <w:color w:val="000000"/>
        </w:rPr>
      </w:pPr>
      <w:r w:rsidRPr="00A61DFC">
        <w:rPr>
          <w:b/>
          <w:bCs/>
          <w:color w:val="000000"/>
        </w:rPr>
        <w:t>Arbeitsform:</w:t>
      </w:r>
      <w:r w:rsidRPr="00A61DFC">
        <w:rPr>
          <w:color w:val="000000"/>
        </w:rPr>
        <w:t xml:space="preserve"> Kleingruppen (3er)</w:t>
      </w:r>
    </w:p>
    <w:p w14:paraId="2CD156F2" w14:textId="307CF2AA" w:rsidR="009B3848" w:rsidRDefault="009B3848" w:rsidP="009B3848">
      <w:r>
        <w:rPr>
          <w:b/>
          <w:bCs/>
        </w:rPr>
        <w:t xml:space="preserve">Hinweis zur Benotung: </w:t>
      </w:r>
      <w:r w:rsidRPr="00E8255D">
        <w:t>Das Projekt wird als mündliche Note gewertet.</w:t>
      </w:r>
      <w:r>
        <w:t xml:space="preserve"> </w:t>
      </w:r>
    </w:p>
    <w:p w14:paraId="0472FF90" w14:textId="77777777" w:rsidR="00A6767F" w:rsidRDefault="00A6767F" w:rsidP="009B3848"/>
    <w:p w14:paraId="4C9566A6" w14:textId="302A145D" w:rsidR="009B3848" w:rsidRPr="00E8255D" w:rsidRDefault="009B3848" w:rsidP="00A6767F">
      <w:pPr>
        <w:jc w:val="both"/>
      </w:pPr>
      <w:r>
        <w:t xml:space="preserve">Erstellen Sie hierfür ein separates Dokument, in dem die </w:t>
      </w:r>
      <w:r w:rsidR="00A6767F">
        <w:t>Ergebnisse</w:t>
      </w:r>
      <w:r>
        <w:t xml:space="preserve"> aus Task 1 </w:t>
      </w:r>
      <w:r w:rsidR="00A6767F">
        <w:t>und</w:t>
      </w:r>
      <w:r>
        <w:t xml:space="preserve"> Task </w:t>
      </w:r>
      <w:r w:rsidR="00A6767F">
        <w:t>2</w:t>
      </w:r>
      <w:r>
        <w:t xml:space="preserve"> </w:t>
      </w:r>
      <w:r w:rsidR="00A6767F">
        <w:t>dargelegt</w:t>
      </w:r>
      <w:r>
        <w:t xml:space="preserve"> werden und laden Sie dieses auf Moodle hoch.</w:t>
      </w:r>
      <w:r w:rsidR="00A6767F">
        <w:t xml:space="preserve"> Zusätzlich ist das entstehende Python-Programm zusammen mit der hinterlegten Datenbank abzugeben.</w:t>
      </w:r>
    </w:p>
    <w:p w14:paraId="5B4822EF" w14:textId="77777777" w:rsidR="00F70FA3" w:rsidRDefault="00F70FA3" w:rsidP="00EA1138">
      <w:pPr>
        <w:rPr>
          <w:b/>
          <w:bCs/>
        </w:rPr>
      </w:pPr>
    </w:p>
    <w:p w14:paraId="7F8D8245" w14:textId="77777777" w:rsidR="00F70FA3" w:rsidRDefault="00F70FA3" w:rsidP="00EA1138">
      <w:pPr>
        <w:rPr>
          <w:b/>
          <w:bCs/>
        </w:rPr>
      </w:pPr>
    </w:p>
    <w:p w14:paraId="44762120" w14:textId="77777777" w:rsidR="00A6767F" w:rsidRDefault="00A6767F" w:rsidP="00A6767F">
      <w:r w:rsidRPr="00E8255D">
        <w:t>Alle Inhalte sind klausurrelevant.</w:t>
      </w:r>
      <w:r>
        <w:t xml:space="preserve"> </w:t>
      </w:r>
    </w:p>
    <w:p w14:paraId="08963E8A" w14:textId="77777777" w:rsidR="00F70FA3" w:rsidRDefault="00F70FA3" w:rsidP="00EA1138">
      <w:pPr>
        <w:rPr>
          <w:b/>
          <w:bCs/>
        </w:rPr>
      </w:pPr>
    </w:p>
    <w:p w14:paraId="5575A835" w14:textId="77777777" w:rsidR="00F70FA3" w:rsidRDefault="00F70FA3" w:rsidP="00EA1138">
      <w:pPr>
        <w:rPr>
          <w:b/>
          <w:bCs/>
        </w:rPr>
      </w:pPr>
    </w:p>
    <w:p w14:paraId="563A509D" w14:textId="77777777" w:rsidR="00F70FA3" w:rsidRDefault="00F70FA3" w:rsidP="00EA1138">
      <w:pPr>
        <w:rPr>
          <w:b/>
          <w:bCs/>
        </w:rPr>
      </w:pPr>
    </w:p>
    <w:p w14:paraId="5077FC49" w14:textId="77777777" w:rsidR="00F70FA3" w:rsidRDefault="00F70FA3" w:rsidP="00EA1138">
      <w:pPr>
        <w:rPr>
          <w:b/>
          <w:bCs/>
        </w:rPr>
      </w:pPr>
    </w:p>
    <w:p w14:paraId="427493AA" w14:textId="77777777" w:rsidR="00F70FA3" w:rsidRDefault="00F70FA3" w:rsidP="00EA1138">
      <w:pPr>
        <w:rPr>
          <w:b/>
          <w:bCs/>
        </w:rPr>
      </w:pPr>
    </w:p>
    <w:p w14:paraId="106DF3EB" w14:textId="77777777" w:rsidR="00F70FA3" w:rsidRDefault="00F70FA3" w:rsidP="00EA1138">
      <w:pPr>
        <w:rPr>
          <w:b/>
          <w:bCs/>
        </w:rPr>
      </w:pPr>
    </w:p>
    <w:p w14:paraId="76C4723E" w14:textId="77777777" w:rsidR="00F70FA3" w:rsidRDefault="00F70FA3" w:rsidP="00EA1138">
      <w:pPr>
        <w:rPr>
          <w:b/>
          <w:bCs/>
        </w:rPr>
      </w:pPr>
    </w:p>
    <w:p w14:paraId="18FE05CD" w14:textId="77777777" w:rsidR="00F70FA3" w:rsidRDefault="00F70FA3" w:rsidP="00EA1138">
      <w:pPr>
        <w:rPr>
          <w:b/>
          <w:bCs/>
        </w:rPr>
      </w:pPr>
    </w:p>
    <w:p w14:paraId="51971574" w14:textId="77777777" w:rsidR="00F70FA3" w:rsidRDefault="00F70FA3" w:rsidP="00EA1138">
      <w:pPr>
        <w:rPr>
          <w:b/>
          <w:bCs/>
        </w:rPr>
      </w:pPr>
    </w:p>
    <w:p w14:paraId="3AAB1158" w14:textId="77777777" w:rsidR="00F70FA3" w:rsidRDefault="00F70FA3" w:rsidP="00EA1138">
      <w:pPr>
        <w:rPr>
          <w:b/>
          <w:bCs/>
        </w:rPr>
      </w:pPr>
    </w:p>
    <w:p w14:paraId="58FD3597" w14:textId="77777777" w:rsidR="00F70FA3" w:rsidRDefault="00F70FA3" w:rsidP="00EA1138">
      <w:pPr>
        <w:rPr>
          <w:b/>
          <w:bCs/>
        </w:rPr>
      </w:pPr>
    </w:p>
    <w:p w14:paraId="160AC259" w14:textId="77777777" w:rsidR="00F70FA3" w:rsidRDefault="00F70FA3" w:rsidP="00EA1138">
      <w:pPr>
        <w:rPr>
          <w:b/>
          <w:bCs/>
        </w:rPr>
      </w:pPr>
    </w:p>
    <w:p w14:paraId="4DD19750" w14:textId="77777777" w:rsidR="00F70FA3" w:rsidRDefault="00F70FA3" w:rsidP="00EA1138">
      <w:pPr>
        <w:rPr>
          <w:b/>
          <w:bCs/>
        </w:rPr>
      </w:pPr>
    </w:p>
    <w:p w14:paraId="2109A7D8" w14:textId="77777777" w:rsidR="00F70FA3" w:rsidRDefault="00F70FA3" w:rsidP="00EA1138">
      <w:pPr>
        <w:rPr>
          <w:b/>
          <w:bCs/>
        </w:rPr>
      </w:pPr>
    </w:p>
    <w:p w14:paraId="56E3CB57" w14:textId="77777777" w:rsidR="00F70FA3" w:rsidRDefault="00F70FA3" w:rsidP="00EA1138">
      <w:pPr>
        <w:rPr>
          <w:b/>
          <w:bCs/>
        </w:rPr>
      </w:pPr>
    </w:p>
    <w:p w14:paraId="28E1DF34" w14:textId="77777777" w:rsidR="00F70FA3" w:rsidRDefault="00F70FA3" w:rsidP="00EA1138">
      <w:pPr>
        <w:rPr>
          <w:b/>
          <w:bCs/>
        </w:rPr>
      </w:pPr>
    </w:p>
    <w:p w14:paraId="3D158CF4" w14:textId="77777777" w:rsidR="00F70FA3" w:rsidRDefault="00F70FA3" w:rsidP="00EA1138">
      <w:pPr>
        <w:rPr>
          <w:b/>
          <w:bCs/>
        </w:rPr>
      </w:pPr>
    </w:p>
    <w:p w14:paraId="21B449C6" w14:textId="77777777" w:rsidR="00F70FA3" w:rsidRDefault="00F70FA3" w:rsidP="00EA1138">
      <w:pPr>
        <w:rPr>
          <w:b/>
          <w:bCs/>
        </w:rPr>
      </w:pPr>
    </w:p>
    <w:p w14:paraId="4F7408C2" w14:textId="77777777" w:rsidR="00F70FA3" w:rsidRDefault="00F70FA3" w:rsidP="00EA1138">
      <w:pPr>
        <w:rPr>
          <w:b/>
          <w:bCs/>
        </w:rPr>
      </w:pPr>
    </w:p>
    <w:p w14:paraId="35ABC11E" w14:textId="77777777" w:rsidR="00F70FA3" w:rsidRDefault="00F70FA3" w:rsidP="00EA1138">
      <w:pPr>
        <w:rPr>
          <w:b/>
          <w:bCs/>
        </w:rPr>
      </w:pPr>
    </w:p>
    <w:p w14:paraId="71D83C9C" w14:textId="77777777" w:rsidR="00F70FA3" w:rsidRDefault="00F70FA3" w:rsidP="00EA1138">
      <w:pPr>
        <w:rPr>
          <w:b/>
          <w:bCs/>
        </w:rPr>
      </w:pPr>
    </w:p>
    <w:p w14:paraId="24D5CBDF" w14:textId="77777777" w:rsidR="00F70FA3" w:rsidRDefault="00F70FA3" w:rsidP="00EA1138">
      <w:pPr>
        <w:rPr>
          <w:b/>
          <w:bCs/>
        </w:rPr>
      </w:pPr>
    </w:p>
    <w:p w14:paraId="0D011FB6" w14:textId="77777777" w:rsidR="00F70FA3" w:rsidRDefault="00F70FA3" w:rsidP="00EA1138">
      <w:pPr>
        <w:rPr>
          <w:b/>
          <w:bCs/>
        </w:rPr>
      </w:pPr>
    </w:p>
    <w:p w14:paraId="72FE5EC3" w14:textId="77777777" w:rsidR="00A6767F" w:rsidRDefault="00A6767F" w:rsidP="00EA1138">
      <w:pPr>
        <w:rPr>
          <w:b/>
          <w:bCs/>
        </w:rPr>
      </w:pPr>
    </w:p>
    <w:p w14:paraId="70C8CB0E" w14:textId="77777777" w:rsidR="00A6767F" w:rsidRDefault="00A6767F" w:rsidP="00EA1138">
      <w:pPr>
        <w:rPr>
          <w:b/>
          <w:bCs/>
        </w:rPr>
      </w:pPr>
    </w:p>
    <w:p w14:paraId="6A7AA71D" w14:textId="77777777" w:rsidR="00A6767F" w:rsidRDefault="00A6767F" w:rsidP="00EA1138">
      <w:pPr>
        <w:rPr>
          <w:b/>
          <w:bCs/>
        </w:rPr>
      </w:pPr>
    </w:p>
    <w:p w14:paraId="3FD70C9B" w14:textId="77777777" w:rsidR="00A6767F" w:rsidRDefault="00A6767F" w:rsidP="00EA1138">
      <w:pPr>
        <w:rPr>
          <w:b/>
          <w:bCs/>
        </w:rPr>
      </w:pPr>
    </w:p>
    <w:p w14:paraId="296178E9" w14:textId="77777777" w:rsidR="00A6767F" w:rsidRDefault="00A6767F" w:rsidP="00EA1138">
      <w:pPr>
        <w:rPr>
          <w:b/>
          <w:bCs/>
        </w:rPr>
      </w:pPr>
    </w:p>
    <w:p w14:paraId="0AD0F3D4" w14:textId="77777777" w:rsidR="00A6767F" w:rsidRDefault="00A6767F" w:rsidP="00EA1138">
      <w:pPr>
        <w:rPr>
          <w:b/>
          <w:bCs/>
        </w:rPr>
      </w:pPr>
    </w:p>
    <w:p w14:paraId="255BB61E" w14:textId="77777777" w:rsidR="00A6767F" w:rsidRDefault="00A6767F" w:rsidP="00EA1138">
      <w:pPr>
        <w:rPr>
          <w:b/>
          <w:bCs/>
        </w:rPr>
      </w:pPr>
    </w:p>
    <w:p w14:paraId="52E9BBC0" w14:textId="77777777" w:rsidR="00A6767F" w:rsidRDefault="00A6767F" w:rsidP="00EA1138">
      <w:pPr>
        <w:rPr>
          <w:b/>
          <w:bCs/>
        </w:rPr>
      </w:pPr>
    </w:p>
    <w:p w14:paraId="585D1B43" w14:textId="77777777" w:rsidR="00A6767F" w:rsidRDefault="00A6767F" w:rsidP="00EA1138">
      <w:pPr>
        <w:rPr>
          <w:b/>
          <w:bCs/>
        </w:rPr>
      </w:pPr>
    </w:p>
    <w:p w14:paraId="1D84A385" w14:textId="77777777" w:rsidR="00A6767F" w:rsidRDefault="00A6767F" w:rsidP="00EA1138">
      <w:pPr>
        <w:rPr>
          <w:b/>
          <w:bCs/>
        </w:rPr>
      </w:pPr>
    </w:p>
    <w:p w14:paraId="074C540E" w14:textId="77777777" w:rsidR="00A6767F" w:rsidRDefault="00A6767F" w:rsidP="00EA1138">
      <w:pPr>
        <w:rPr>
          <w:b/>
          <w:bCs/>
        </w:rPr>
      </w:pPr>
    </w:p>
    <w:p w14:paraId="644EE3E0" w14:textId="77777777" w:rsidR="00A6767F" w:rsidRDefault="00A6767F" w:rsidP="00EA1138">
      <w:pPr>
        <w:rPr>
          <w:b/>
          <w:bCs/>
        </w:rPr>
      </w:pPr>
    </w:p>
    <w:p w14:paraId="40D02ACD" w14:textId="77777777" w:rsidR="00A6767F" w:rsidRDefault="00A6767F" w:rsidP="00EA1138">
      <w:pPr>
        <w:rPr>
          <w:b/>
          <w:bCs/>
        </w:rPr>
      </w:pPr>
    </w:p>
    <w:p w14:paraId="14B66A20" w14:textId="77777777" w:rsidR="00F70FA3" w:rsidRDefault="00F70FA3" w:rsidP="00EA1138">
      <w:pPr>
        <w:rPr>
          <w:b/>
          <w:bCs/>
        </w:rPr>
      </w:pPr>
    </w:p>
    <w:p w14:paraId="0D56E46A" w14:textId="77777777" w:rsidR="00F70FA3" w:rsidRDefault="00F70FA3" w:rsidP="00EA1138">
      <w:pPr>
        <w:rPr>
          <w:b/>
          <w:bCs/>
        </w:rPr>
      </w:pPr>
    </w:p>
    <w:p w14:paraId="6080EF4C" w14:textId="43F57241" w:rsidR="00882B6A" w:rsidRDefault="00882B6A" w:rsidP="00277624">
      <w:pPr>
        <w:spacing w:line="276" w:lineRule="auto"/>
        <w:rPr>
          <w:b/>
          <w:bCs/>
        </w:rPr>
      </w:pPr>
      <w:r>
        <w:rPr>
          <w:b/>
          <w:bCs/>
        </w:rPr>
        <w:lastRenderedPageBreak/>
        <w:t xml:space="preserve">Arbeiten </w:t>
      </w:r>
      <w:r w:rsidR="006751F6">
        <w:rPr>
          <w:b/>
          <w:bCs/>
        </w:rPr>
        <w:t>S</w:t>
      </w:r>
      <w:r>
        <w:rPr>
          <w:b/>
          <w:bCs/>
        </w:rPr>
        <w:t xml:space="preserve">ie die Tasks </w:t>
      </w:r>
      <w:r w:rsidR="000435EF">
        <w:rPr>
          <w:b/>
          <w:bCs/>
        </w:rPr>
        <w:t>ab und</w:t>
      </w:r>
      <w:r w:rsidR="006751F6">
        <w:rPr>
          <w:b/>
          <w:bCs/>
        </w:rPr>
        <w:t xml:space="preserve"> </w:t>
      </w:r>
      <w:r>
        <w:rPr>
          <w:b/>
          <w:bCs/>
        </w:rPr>
        <w:t>halten</w:t>
      </w:r>
      <w:r w:rsidR="006751F6">
        <w:rPr>
          <w:b/>
          <w:bCs/>
        </w:rPr>
        <w:t xml:space="preserve"> Sie</w:t>
      </w:r>
      <w:r>
        <w:rPr>
          <w:b/>
          <w:bCs/>
        </w:rPr>
        <w:t xml:space="preserve"> </w:t>
      </w:r>
      <w:r w:rsidR="006751F6">
        <w:rPr>
          <w:b/>
          <w:bCs/>
        </w:rPr>
        <w:t xml:space="preserve">regelmäßig </w:t>
      </w:r>
      <w:r>
        <w:rPr>
          <w:b/>
          <w:bCs/>
        </w:rPr>
        <w:t>Rücksprache</w:t>
      </w:r>
      <w:r w:rsidR="006751F6">
        <w:rPr>
          <w:b/>
          <w:bCs/>
        </w:rPr>
        <w:t xml:space="preserve"> mit der Lehrkraft.</w:t>
      </w:r>
    </w:p>
    <w:p w14:paraId="5E314D8D" w14:textId="77777777" w:rsidR="00882B6A" w:rsidRDefault="00882B6A" w:rsidP="00277624">
      <w:pPr>
        <w:spacing w:line="276" w:lineRule="auto"/>
        <w:rPr>
          <w:b/>
          <w:bCs/>
        </w:rPr>
      </w:pPr>
    </w:p>
    <w:p w14:paraId="1C86C4B6" w14:textId="63F7AB55" w:rsidR="00C202AB" w:rsidRPr="00A6767F" w:rsidRDefault="00882B6A" w:rsidP="00A6767F">
      <w:pPr>
        <w:spacing w:line="276" w:lineRule="auto"/>
        <w:rPr>
          <w:b/>
          <w:bCs/>
          <w:u w:val="single"/>
        </w:rPr>
      </w:pPr>
      <w:r w:rsidRPr="00A6767F">
        <w:rPr>
          <w:b/>
          <w:bCs/>
          <w:u w:val="single"/>
        </w:rPr>
        <w:t>Task</w:t>
      </w:r>
      <w:r w:rsidR="00C202AB" w:rsidRPr="00A6767F">
        <w:rPr>
          <w:b/>
          <w:bCs/>
          <w:u w:val="single"/>
        </w:rPr>
        <w:t xml:space="preserve"> 1:</w:t>
      </w:r>
      <w:r w:rsidR="00A6767F" w:rsidRPr="00A6767F">
        <w:rPr>
          <w:b/>
          <w:bCs/>
          <w:u w:val="single"/>
        </w:rPr>
        <w:t xml:space="preserve"> </w:t>
      </w:r>
      <w:r w:rsidR="00A91D9D" w:rsidRPr="00A6767F">
        <w:rPr>
          <w:b/>
          <w:bCs/>
          <w:u w:val="single"/>
        </w:rPr>
        <w:t>INFORMIEREN</w:t>
      </w:r>
    </w:p>
    <w:p w14:paraId="549EF820" w14:textId="77777777" w:rsidR="00065296" w:rsidRDefault="00065296" w:rsidP="00277624">
      <w:pPr>
        <w:spacing w:line="276" w:lineRule="auto"/>
        <w:jc w:val="both"/>
        <w:rPr>
          <w:b/>
          <w:bCs/>
        </w:rPr>
      </w:pPr>
    </w:p>
    <w:p w14:paraId="2BDBA190" w14:textId="51EDA726" w:rsidR="00C202AB" w:rsidRDefault="00F70FA3" w:rsidP="00277624">
      <w:pPr>
        <w:pStyle w:val="Listenabsatz"/>
        <w:numPr>
          <w:ilvl w:val="0"/>
          <w:numId w:val="13"/>
        </w:numPr>
        <w:spacing w:line="276" w:lineRule="auto"/>
        <w:jc w:val="both"/>
      </w:pPr>
      <w:r>
        <w:t xml:space="preserve">Um Ihr Vorgehen zu modellieren, </w:t>
      </w:r>
      <w:r w:rsidR="00A6767F">
        <w:t>ist</w:t>
      </w:r>
      <w:r>
        <w:t xml:space="preserve"> ein UML-Anwendungsdiagramm </w:t>
      </w:r>
      <w:r w:rsidR="00A6767F">
        <w:t xml:space="preserve">zu </w:t>
      </w:r>
      <w:r>
        <w:t>verwenden.</w:t>
      </w:r>
    </w:p>
    <w:p w14:paraId="15332CF6" w14:textId="77777777" w:rsidR="00277624" w:rsidRDefault="00277624" w:rsidP="00277624">
      <w:pPr>
        <w:pStyle w:val="Listenabsatz"/>
        <w:spacing w:line="276" w:lineRule="auto"/>
        <w:ind w:left="360"/>
        <w:jc w:val="both"/>
      </w:pPr>
    </w:p>
    <w:p w14:paraId="0290F3EA" w14:textId="2017D008" w:rsidR="00F70FA3" w:rsidRDefault="00F70FA3" w:rsidP="00277624">
      <w:pPr>
        <w:spacing w:line="276" w:lineRule="auto"/>
        <w:jc w:val="both"/>
      </w:pPr>
      <w:r>
        <w:t xml:space="preserve">Lesen Sie hierzu zunächst </w:t>
      </w:r>
      <w:r w:rsidR="00277624">
        <w:t>das</w:t>
      </w:r>
      <w:r>
        <w:t xml:space="preserve"> </w:t>
      </w:r>
      <w:r w:rsidR="00277624">
        <w:t>Arbeitsblatt „</w:t>
      </w:r>
      <w:r w:rsidR="00277624" w:rsidRPr="00277624">
        <w:rPr>
          <w:i/>
          <w:iCs/>
        </w:rPr>
        <w:t>Das Use-Case-Diagramm (Anwendungsfalldiagramm) in UML</w:t>
      </w:r>
      <w:r w:rsidR="00277624">
        <w:t>“</w:t>
      </w:r>
      <w:r>
        <w:t>, welche</w:t>
      </w:r>
      <w:r w:rsidR="00A6767F">
        <w:t>s</w:t>
      </w:r>
      <w:r>
        <w:t xml:space="preserve"> in Moodlekurs hinterlegt </w:t>
      </w:r>
      <w:r w:rsidR="00A6767F">
        <w:t>ist</w:t>
      </w:r>
      <w:r>
        <w:t xml:space="preserve"> und beantworten Sie die folgenden Leitfragen diesbezüglich. </w:t>
      </w:r>
    </w:p>
    <w:p w14:paraId="1DE6F884" w14:textId="77777777" w:rsidR="00F70FA3" w:rsidRDefault="00F70FA3" w:rsidP="00277624">
      <w:pPr>
        <w:spacing w:line="276" w:lineRule="auto"/>
        <w:jc w:val="both"/>
      </w:pPr>
    </w:p>
    <w:p w14:paraId="11CDA0E3" w14:textId="17F97017" w:rsidR="00F70FA3" w:rsidRDefault="00F70FA3" w:rsidP="00277624">
      <w:pPr>
        <w:pStyle w:val="Listenabsatz"/>
        <w:numPr>
          <w:ilvl w:val="0"/>
          <w:numId w:val="19"/>
        </w:numPr>
        <w:spacing w:line="276" w:lineRule="auto"/>
        <w:jc w:val="both"/>
      </w:pPr>
      <w:r>
        <w:t>Worin unterscheiden sich Strukturdiagramme und Verhaltensdiagramme der UML?</w:t>
      </w:r>
    </w:p>
    <w:p w14:paraId="516C84FF" w14:textId="65235825" w:rsidR="00C202AB" w:rsidRDefault="00F70FA3" w:rsidP="00277624">
      <w:pPr>
        <w:pStyle w:val="Listenabsatz"/>
        <w:numPr>
          <w:ilvl w:val="0"/>
          <w:numId w:val="19"/>
        </w:numPr>
        <w:spacing w:line="276" w:lineRule="auto"/>
        <w:jc w:val="both"/>
      </w:pPr>
      <w:r>
        <w:t>Inwiefern ist das Anwendungsfalldiagramm ein Sonderfall der Verhaltensdiagramme und wann kommt es üblicherweise zum Einsatz?</w:t>
      </w:r>
    </w:p>
    <w:p w14:paraId="0141654F" w14:textId="4B4E5546" w:rsidR="00C202AB" w:rsidRDefault="00F70FA3" w:rsidP="00277624">
      <w:pPr>
        <w:pStyle w:val="Listenabsatz"/>
        <w:numPr>
          <w:ilvl w:val="0"/>
          <w:numId w:val="19"/>
        </w:numPr>
        <w:spacing w:line="276" w:lineRule="auto"/>
        <w:jc w:val="both"/>
      </w:pPr>
      <w:r>
        <w:t>Aus welchen Komponenten besteht das Anwendungsfalldiagramm?</w:t>
      </w:r>
    </w:p>
    <w:p w14:paraId="7BED8142" w14:textId="313B4EE4" w:rsidR="00F70FA3" w:rsidRDefault="00F70FA3" w:rsidP="00277624">
      <w:pPr>
        <w:pStyle w:val="Listenabsatz"/>
        <w:numPr>
          <w:ilvl w:val="0"/>
          <w:numId w:val="19"/>
        </w:numPr>
        <w:spacing w:line="276" w:lineRule="auto"/>
        <w:jc w:val="both"/>
      </w:pPr>
      <w:r>
        <w:t>In welchen Fällen kommen extend und include Beziehungen zum Einsatz?</w:t>
      </w:r>
    </w:p>
    <w:p w14:paraId="1A4C7396" w14:textId="3608FFB2" w:rsidR="00277624" w:rsidRDefault="00F70FA3" w:rsidP="00277624">
      <w:pPr>
        <w:pStyle w:val="Listenabsatz"/>
        <w:numPr>
          <w:ilvl w:val="0"/>
          <w:numId w:val="19"/>
        </w:numPr>
        <w:spacing w:line="276" w:lineRule="auto"/>
        <w:jc w:val="both"/>
      </w:pPr>
      <w:r>
        <w:t xml:space="preserve">Beschreiben Sie </w:t>
      </w:r>
      <w:r w:rsidR="00A6767F">
        <w:t>das</w:t>
      </w:r>
      <w:r w:rsidR="00277624">
        <w:t xml:space="preserve"> </w:t>
      </w:r>
      <w:r>
        <w:t>Anwendungsfalldiagramm</w:t>
      </w:r>
      <w:r w:rsidR="00A6767F">
        <w:t xml:space="preserve"> im Moodlekurs</w:t>
      </w:r>
      <w:r>
        <w:t xml:space="preserve"> in eigenen Worten.</w:t>
      </w:r>
    </w:p>
    <w:p w14:paraId="65F12EF7" w14:textId="14823DC5" w:rsidR="00F70FA3" w:rsidRDefault="00F70FA3" w:rsidP="00277624">
      <w:pPr>
        <w:pStyle w:val="Listenabsatz"/>
        <w:spacing w:line="276" w:lineRule="auto"/>
        <w:jc w:val="both"/>
        <w:rPr>
          <w:b/>
          <w:bCs/>
        </w:rPr>
      </w:pPr>
    </w:p>
    <w:p w14:paraId="111CDA95" w14:textId="77777777" w:rsidR="00277624" w:rsidRPr="00277624" w:rsidRDefault="00277624" w:rsidP="00277624">
      <w:pPr>
        <w:pStyle w:val="Listenabsatz"/>
        <w:spacing w:line="276" w:lineRule="auto"/>
        <w:jc w:val="both"/>
        <w:rPr>
          <w:b/>
          <w:bCs/>
        </w:rPr>
      </w:pPr>
    </w:p>
    <w:p w14:paraId="7CE4479E" w14:textId="77777777" w:rsidR="00F70FA3" w:rsidRDefault="00F70FA3" w:rsidP="00277624">
      <w:pPr>
        <w:pStyle w:val="Listenabsatz"/>
        <w:numPr>
          <w:ilvl w:val="0"/>
          <w:numId w:val="13"/>
        </w:numPr>
        <w:spacing w:line="276" w:lineRule="auto"/>
        <w:jc w:val="both"/>
      </w:pPr>
      <w:r>
        <w:t>Das in Auftrag gebende Tool soll mit der Programmiersprache Python realisiert werden, hierzu</w:t>
      </w:r>
    </w:p>
    <w:p w14:paraId="6E9EC78A" w14:textId="26595BC7" w:rsidR="00F70FA3" w:rsidRDefault="00F70FA3" w:rsidP="00277624">
      <w:pPr>
        <w:spacing w:line="276" w:lineRule="auto"/>
        <w:jc w:val="both"/>
      </w:pPr>
      <w:r>
        <w:t xml:space="preserve">bietet es sich </w:t>
      </w:r>
      <w:r w:rsidR="00795A43">
        <w:t>an,</w:t>
      </w:r>
      <w:r>
        <w:t xml:space="preserve"> zu thematisieren, wie </w:t>
      </w:r>
      <w:r w:rsidRPr="00F70FA3">
        <w:t>Quellcode</w:t>
      </w:r>
      <w:r>
        <w:t xml:space="preserve"> durch Methoden </w:t>
      </w:r>
      <w:r w:rsidRPr="00F70FA3">
        <w:t>besser organisier</w:t>
      </w:r>
      <w:r>
        <w:t xml:space="preserve">t werden kann. </w:t>
      </w:r>
    </w:p>
    <w:p w14:paraId="11F5A620" w14:textId="77777777" w:rsidR="00277624" w:rsidRDefault="00277624" w:rsidP="00277624">
      <w:pPr>
        <w:spacing w:line="276" w:lineRule="auto"/>
        <w:jc w:val="both"/>
      </w:pPr>
    </w:p>
    <w:p w14:paraId="67508799" w14:textId="1246211D" w:rsidR="00277624" w:rsidRDefault="00277624" w:rsidP="00277624">
      <w:pPr>
        <w:spacing w:line="276" w:lineRule="auto"/>
        <w:jc w:val="both"/>
      </w:pPr>
      <w:r>
        <w:t xml:space="preserve">Lesen Sie hierzu zunächst das Infomaterial zum Thema </w:t>
      </w:r>
      <w:r w:rsidRPr="00277624">
        <w:rPr>
          <w:i/>
          <w:iCs/>
        </w:rPr>
        <w:t>Methoden und Funktionen in Python</w:t>
      </w:r>
      <w:r>
        <w:t xml:space="preserve">, zusätzlich ist ein CheatSheet für Python hinterlegt. Beantworten Sie die beiden Leitfragen diesbezüglich. </w:t>
      </w:r>
    </w:p>
    <w:p w14:paraId="4790BEB3" w14:textId="77777777" w:rsidR="00277624" w:rsidRDefault="00277624" w:rsidP="00277624">
      <w:pPr>
        <w:spacing w:line="276" w:lineRule="auto"/>
        <w:jc w:val="both"/>
      </w:pPr>
    </w:p>
    <w:p w14:paraId="63C25339" w14:textId="7CFD1E92" w:rsidR="00F70FA3" w:rsidRDefault="00F70FA3" w:rsidP="00277624">
      <w:pPr>
        <w:pStyle w:val="Listenabsatz"/>
        <w:numPr>
          <w:ilvl w:val="0"/>
          <w:numId w:val="20"/>
        </w:numPr>
        <w:spacing w:line="276" w:lineRule="auto"/>
        <w:jc w:val="both"/>
      </w:pPr>
      <w:r>
        <w:t>Wie lassen sich eigene Methoden in Python umsetzen</w:t>
      </w:r>
      <w:r w:rsidR="00277624">
        <w:t>?</w:t>
      </w:r>
    </w:p>
    <w:p w14:paraId="6A95543E" w14:textId="158AC885" w:rsidR="00F70FA3" w:rsidRDefault="00F70FA3" w:rsidP="00277624">
      <w:pPr>
        <w:pStyle w:val="Listenabsatz"/>
        <w:numPr>
          <w:ilvl w:val="0"/>
          <w:numId w:val="20"/>
        </w:numPr>
        <w:spacing w:line="276" w:lineRule="auto"/>
        <w:jc w:val="both"/>
      </w:pPr>
      <w:r>
        <w:t>Wozu dienen Übergabeparameter in Methoden und wie lassen sie sich in Python realisieren</w:t>
      </w:r>
      <w:r w:rsidR="00277624">
        <w:t>?</w:t>
      </w:r>
      <w:r>
        <w:t xml:space="preserve"> </w:t>
      </w:r>
    </w:p>
    <w:p w14:paraId="59755EC7" w14:textId="77777777" w:rsidR="00F70FA3" w:rsidRDefault="00F70FA3" w:rsidP="00277624">
      <w:pPr>
        <w:pStyle w:val="Listenabsatz"/>
        <w:spacing w:line="276" w:lineRule="auto"/>
        <w:ind w:left="360"/>
        <w:jc w:val="both"/>
        <w:rPr>
          <w:rFonts w:eastAsia="Times New Roman" w:cs="Times New Roman"/>
          <w:lang w:eastAsia="de-DE"/>
        </w:rPr>
      </w:pPr>
    </w:p>
    <w:p w14:paraId="4F4E6FBC" w14:textId="77777777" w:rsidR="00277624" w:rsidRPr="00F70FA3" w:rsidRDefault="00277624" w:rsidP="00277624">
      <w:pPr>
        <w:pStyle w:val="Listenabsatz"/>
        <w:spacing w:line="276" w:lineRule="auto"/>
        <w:ind w:left="360"/>
        <w:jc w:val="both"/>
        <w:rPr>
          <w:rFonts w:eastAsia="Times New Roman" w:cs="Times New Roman"/>
          <w:lang w:eastAsia="de-DE"/>
        </w:rPr>
      </w:pPr>
    </w:p>
    <w:p w14:paraId="57A34843" w14:textId="1B58D21F" w:rsidR="00277624" w:rsidRDefault="00277624" w:rsidP="00277624">
      <w:pPr>
        <w:pStyle w:val="Listenabsatz"/>
        <w:numPr>
          <w:ilvl w:val="0"/>
          <w:numId w:val="13"/>
        </w:numPr>
        <w:spacing w:line="276" w:lineRule="auto"/>
        <w:jc w:val="both"/>
      </w:pPr>
      <w:r>
        <w:t xml:space="preserve">Sie können bisher sowohl mit Python als auch mit SQLite umgehen. </w:t>
      </w:r>
      <w:r w:rsidR="00A6767F">
        <w:t>Die Herausforderung</w:t>
      </w:r>
      <w:r>
        <w:t xml:space="preserve"> ist es nun beide Kompetenzen zu verbinden, sodass mittels Pythonbefehle auf eine SQLite Datenbank zugegriffen werden kann.</w:t>
      </w:r>
    </w:p>
    <w:p w14:paraId="2FECFAB3" w14:textId="77777777" w:rsidR="00277624" w:rsidRDefault="00277624" w:rsidP="00277624">
      <w:pPr>
        <w:pStyle w:val="Listenabsatz"/>
        <w:spacing w:line="276" w:lineRule="auto"/>
        <w:ind w:left="360"/>
        <w:jc w:val="both"/>
      </w:pPr>
    </w:p>
    <w:p w14:paraId="7CEF2463" w14:textId="127C28DF" w:rsidR="00277624" w:rsidRDefault="00277624" w:rsidP="00277624">
      <w:pPr>
        <w:spacing w:line="276" w:lineRule="auto"/>
        <w:jc w:val="both"/>
      </w:pPr>
      <w:r>
        <w:t xml:space="preserve">Lesen Sie hierzu zunächst das Infomaterial zum Thema </w:t>
      </w:r>
      <w:r w:rsidRPr="00277624">
        <w:rPr>
          <w:i/>
          <w:iCs/>
        </w:rPr>
        <w:t>Grundsätzliche Vorgehensweise für Nutzung von Datenbankzugriffen</w:t>
      </w:r>
      <w:r>
        <w:t xml:space="preserve">, zusätzlich sind Beispiele für </w:t>
      </w:r>
      <w:r w:rsidR="00A6767F">
        <w:t>mit entsprechendem</w:t>
      </w:r>
      <w:r>
        <w:t xml:space="preserve"> </w:t>
      </w:r>
      <w:r w:rsidR="00A6767F">
        <w:t>Python-Code</w:t>
      </w:r>
      <w:r>
        <w:t xml:space="preserve"> hinterlegt. Beantworten Sie die folgenden Leitfragen diesbezüglich. </w:t>
      </w:r>
    </w:p>
    <w:p w14:paraId="02B07BF5" w14:textId="77777777" w:rsidR="00277624" w:rsidRDefault="00277624" w:rsidP="00277624">
      <w:pPr>
        <w:spacing w:line="276" w:lineRule="auto"/>
        <w:jc w:val="both"/>
      </w:pPr>
    </w:p>
    <w:p w14:paraId="134694E7" w14:textId="36A96992" w:rsidR="00F70FA3" w:rsidRDefault="00F70FA3" w:rsidP="00277624">
      <w:pPr>
        <w:pStyle w:val="Listenabsatz"/>
        <w:numPr>
          <w:ilvl w:val="0"/>
          <w:numId w:val="21"/>
        </w:numPr>
        <w:spacing w:line="276" w:lineRule="auto"/>
        <w:jc w:val="both"/>
      </w:pPr>
      <w:r>
        <w:t>Was ist unter einem Curser zu verstehen?</w:t>
      </w:r>
    </w:p>
    <w:p w14:paraId="27C77C0A" w14:textId="0951385B" w:rsidR="00F70FA3" w:rsidRDefault="00F70FA3" w:rsidP="00277624">
      <w:pPr>
        <w:pStyle w:val="Listenabsatz"/>
        <w:numPr>
          <w:ilvl w:val="0"/>
          <w:numId w:val="21"/>
        </w:numPr>
        <w:spacing w:line="276" w:lineRule="auto"/>
        <w:jc w:val="both"/>
      </w:pPr>
      <w:r>
        <w:t>W</w:t>
      </w:r>
      <w:r w:rsidR="00795A43">
        <w:t>elchen Vorteil bietet der Befehl: „</w:t>
      </w:r>
      <w:r w:rsidR="00795A43" w:rsidRPr="00795A43">
        <w:rPr>
          <w:rFonts w:ascii="Consolas" w:hAnsi="Consolas" w:cs="Consolas"/>
        </w:rPr>
        <w:t>CREAT</w:t>
      </w:r>
      <w:r w:rsidR="00795A43">
        <w:rPr>
          <w:rFonts w:ascii="Consolas" w:hAnsi="Consolas" w:cs="Consolas"/>
        </w:rPr>
        <w:t>E</w:t>
      </w:r>
      <w:r w:rsidR="00795A43" w:rsidRPr="00795A43">
        <w:rPr>
          <w:rFonts w:ascii="Consolas" w:hAnsi="Consolas" w:cs="Consolas"/>
        </w:rPr>
        <w:t xml:space="preserve"> TABLE IF EXIST</w:t>
      </w:r>
      <w:r w:rsidR="00795A43">
        <w:rPr>
          <w:rFonts w:ascii="Consolas" w:hAnsi="Consolas" w:cs="Consolas"/>
        </w:rPr>
        <w:t>“</w:t>
      </w:r>
    </w:p>
    <w:p w14:paraId="0C208897" w14:textId="458F7AFE" w:rsidR="00F70FA3" w:rsidRDefault="00F70FA3" w:rsidP="00277624">
      <w:pPr>
        <w:pStyle w:val="Listenabsatz"/>
        <w:numPr>
          <w:ilvl w:val="0"/>
          <w:numId w:val="21"/>
        </w:numPr>
        <w:spacing w:line="276" w:lineRule="auto"/>
        <w:jc w:val="both"/>
      </w:pPr>
      <w:r>
        <w:t>Was ist ein Commit</w:t>
      </w:r>
      <w:r w:rsidR="00795A43">
        <w:t>?</w:t>
      </w:r>
    </w:p>
    <w:p w14:paraId="1D01E97F" w14:textId="77777777" w:rsidR="00F70FA3" w:rsidRDefault="00F70FA3" w:rsidP="00277624">
      <w:pPr>
        <w:spacing w:line="276" w:lineRule="auto"/>
        <w:jc w:val="both"/>
      </w:pPr>
    </w:p>
    <w:p w14:paraId="21048298" w14:textId="77777777" w:rsidR="00F70FA3" w:rsidRDefault="00F70FA3" w:rsidP="00C202AB">
      <w:pPr>
        <w:rPr>
          <w:b/>
          <w:bCs/>
        </w:rPr>
      </w:pPr>
    </w:p>
    <w:p w14:paraId="07BA1C1F" w14:textId="77777777" w:rsidR="00A6767F" w:rsidRDefault="00A6767F" w:rsidP="00C202AB">
      <w:pPr>
        <w:rPr>
          <w:b/>
          <w:bCs/>
        </w:rPr>
      </w:pPr>
    </w:p>
    <w:p w14:paraId="625475AC" w14:textId="77777777" w:rsidR="00A6767F" w:rsidRDefault="00A6767F" w:rsidP="00C202AB">
      <w:pPr>
        <w:rPr>
          <w:b/>
          <w:bCs/>
        </w:rPr>
      </w:pPr>
    </w:p>
    <w:p w14:paraId="585ABAF4" w14:textId="77777777" w:rsidR="00A6767F" w:rsidRDefault="00A6767F" w:rsidP="00C202AB">
      <w:pPr>
        <w:rPr>
          <w:b/>
          <w:bCs/>
        </w:rPr>
      </w:pPr>
    </w:p>
    <w:p w14:paraId="71AD743E" w14:textId="77777777" w:rsidR="00A6767F" w:rsidRDefault="00A6767F" w:rsidP="00C202AB">
      <w:pPr>
        <w:rPr>
          <w:b/>
          <w:bCs/>
        </w:rPr>
      </w:pPr>
    </w:p>
    <w:p w14:paraId="548BC2FE" w14:textId="7796DA85" w:rsidR="00C202AB" w:rsidRPr="00A6767F" w:rsidRDefault="00A6767F" w:rsidP="00C202AB">
      <w:pPr>
        <w:rPr>
          <w:u w:val="single"/>
        </w:rPr>
      </w:pPr>
      <w:r w:rsidRPr="00A6767F">
        <w:rPr>
          <w:b/>
          <w:bCs/>
          <w:u w:val="single"/>
        </w:rPr>
        <w:lastRenderedPageBreak/>
        <w:t xml:space="preserve">Task 2: </w:t>
      </w:r>
      <w:r w:rsidR="00F70FA3" w:rsidRPr="00A6767F">
        <w:rPr>
          <w:b/>
          <w:bCs/>
          <w:u w:val="single"/>
        </w:rPr>
        <w:t>PLANEN/</w:t>
      </w:r>
      <w:r w:rsidR="004B19CE" w:rsidRPr="00A6767F">
        <w:rPr>
          <w:b/>
          <w:bCs/>
          <w:u w:val="single"/>
        </w:rPr>
        <w:t>MODELLIERUNG</w:t>
      </w:r>
    </w:p>
    <w:p w14:paraId="3CB893E3" w14:textId="77777777" w:rsidR="00277624" w:rsidRDefault="00277624" w:rsidP="00277624"/>
    <w:p w14:paraId="4E0A8849" w14:textId="37B15464" w:rsidR="00277624" w:rsidRDefault="00277624" w:rsidP="00A6767F">
      <w:pPr>
        <w:jc w:val="both"/>
      </w:pPr>
      <w:r>
        <w:t>Planen Sie gemeinsam ihr Vorgehen zur Realisierung des Tools, hierfür sind die folgenden Schritte notwendig.</w:t>
      </w:r>
    </w:p>
    <w:p w14:paraId="2B64C089" w14:textId="5F65EBBC" w:rsidR="00277624" w:rsidRDefault="00277624" w:rsidP="00A6767F">
      <w:pPr>
        <w:jc w:val="both"/>
      </w:pPr>
      <w:r>
        <w:t xml:space="preserve">Einigen Sie sich zunächst mit ihrem Team, ob und welche der Zusatzfunktionen neben den Mindestanforderungen </w:t>
      </w:r>
      <w:r w:rsidR="00A6767F">
        <w:t>umgesetzt</w:t>
      </w:r>
      <w:r>
        <w:t xml:space="preserve"> werden sollen.</w:t>
      </w:r>
    </w:p>
    <w:p w14:paraId="79A2867C" w14:textId="77777777" w:rsidR="00277624" w:rsidRDefault="00277624" w:rsidP="00A6767F">
      <w:pPr>
        <w:jc w:val="both"/>
      </w:pPr>
    </w:p>
    <w:p w14:paraId="399E8009" w14:textId="3E082FA0" w:rsidR="00277624" w:rsidRDefault="00277624" w:rsidP="00A6767F">
      <w:pPr>
        <w:jc w:val="both"/>
      </w:pPr>
      <w:r>
        <w:t>Auf Basis dessen sind drei Aspekte zu planen:</w:t>
      </w:r>
    </w:p>
    <w:p w14:paraId="1BD72297" w14:textId="77777777" w:rsidR="00277624" w:rsidRDefault="00277624" w:rsidP="00A6767F">
      <w:pPr>
        <w:jc w:val="both"/>
      </w:pPr>
    </w:p>
    <w:p w14:paraId="0448AAA0" w14:textId="4B3C8EF8" w:rsidR="00277624" w:rsidRDefault="00277624" w:rsidP="00A6767F">
      <w:pPr>
        <w:pStyle w:val="Listenabsatz"/>
        <w:numPr>
          <w:ilvl w:val="0"/>
          <w:numId w:val="22"/>
        </w:numPr>
        <w:jc w:val="both"/>
      </w:pPr>
      <w:r>
        <w:t>Modellieren Sie anhand eines ER-Diagramms die zugrundeliegende Datenbank.</w:t>
      </w:r>
      <w:r w:rsidR="00A9090C">
        <w:t xml:space="preserve"> Achten Sie auf Einhaltung der 3. Normalform.</w:t>
      </w:r>
    </w:p>
    <w:p w14:paraId="7E5E5751" w14:textId="77777777" w:rsidR="00277624" w:rsidRDefault="00277624" w:rsidP="00A6767F">
      <w:pPr>
        <w:pStyle w:val="Listenabsatz"/>
        <w:ind w:left="360"/>
        <w:jc w:val="both"/>
      </w:pPr>
    </w:p>
    <w:p w14:paraId="6DC20291" w14:textId="262D67E7" w:rsidR="00277624" w:rsidRDefault="00277624" w:rsidP="00A6767F">
      <w:pPr>
        <w:pStyle w:val="Listenabsatz"/>
        <w:numPr>
          <w:ilvl w:val="0"/>
          <w:numId w:val="22"/>
        </w:numPr>
        <w:jc w:val="both"/>
      </w:pPr>
      <w:r>
        <w:t>Erstellen Sie eine Checkliste,</w:t>
      </w:r>
      <w:r w:rsidRPr="00F70FA3">
        <w:t xml:space="preserve"> welche</w:t>
      </w:r>
      <w:r>
        <w:t xml:space="preserve"> zugleich als Testprotokoll dienen soll. Hierbei sollen die</w:t>
      </w:r>
      <w:r w:rsidRPr="00F70FA3">
        <w:t xml:space="preserve"> </w:t>
      </w:r>
      <w:r>
        <w:t xml:space="preserve">geplanten </w:t>
      </w:r>
      <w:r w:rsidRPr="00F70FA3">
        <w:t>Funktionalitäten</w:t>
      </w:r>
      <w:r>
        <w:t>, ihre Eingaben, die erwarteten Ausgaben sowie die Anzahl der Test-Durchläufe niedergeschrieben werden. Zur Orientierung können Sie das im Moodlekurs hinterlegte Testprotokoll ergänzen.</w:t>
      </w:r>
    </w:p>
    <w:p w14:paraId="66794045" w14:textId="1D98109C" w:rsidR="00277624" w:rsidRDefault="00277624" w:rsidP="00A6767F">
      <w:pPr>
        <w:jc w:val="both"/>
      </w:pPr>
      <w:r>
        <w:t xml:space="preserve"> </w:t>
      </w:r>
    </w:p>
    <w:p w14:paraId="39088398" w14:textId="5F5FA490" w:rsidR="00F70FA3" w:rsidRDefault="00277624" w:rsidP="00A6767F">
      <w:pPr>
        <w:pStyle w:val="Listenabsatz"/>
        <w:numPr>
          <w:ilvl w:val="0"/>
          <w:numId w:val="22"/>
        </w:numPr>
        <w:jc w:val="both"/>
      </w:pPr>
      <w:r>
        <w:t>Erstellen Sie ein Anwendungsfalldiagramm</w:t>
      </w:r>
      <w:r w:rsidR="00F70FA3" w:rsidRPr="00F70FA3">
        <w:t xml:space="preserve"> für die </w:t>
      </w:r>
      <w:r>
        <w:t xml:space="preserve">mit geplanten </w:t>
      </w:r>
      <w:r w:rsidR="00F70FA3" w:rsidRPr="00F70FA3">
        <w:t>Funktion</w:t>
      </w:r>
      <w:r>
        <w:t xml:space="preserve">alitäten des Systems </w:t>
      </w:r>
      <w:r w:rsidR="008C1546">
        <w:t>Mitarbeiter</w:t>
      </w:r>
      <w:r>
        <w:t>-Tool.</w:t>
      </w:r>
    </w:p>
    <w:p w14:paraId="683F49C1" w14:textId="77777777" w:rsidR="00F70FA3" w:rsidRDefault="00F70FA3" w:rsidP="00A6767F">
      <w:pPr>
        <w:jc w:val="both"/>
      </w:pPr>
    </w:p>
    <w:p w14:paraId="0CF03CA9" w14:textId="7753CC93" w:rsidR="00737FCE" w:rsidRDefault="00737FCE" w:rsidP="00A6767F">
      <w:pPr>
        <w:jc w:val="both"/>
      </w:pPr>
    </w:p>
    <w:p w14:paraId="6F660040" w14:textId="23296C60" w:rsidR="00F70FA3" w:rsidRPr="00F70FA3" w:rsidRDefault="00A6767F" w:rsidP="00A6767F">
      <w:pPr>
        <w:jc w:val="both"/>
        <w:rPr>
          <w:b/>
          <w:bCs/>
        </w:rPr>
      </w:pPr>
      <w:r>
        <w:rPr>
          <w:b/>
          <w:bCs/>
        </w:rPr>
        <w:t xml:space="preserve">Task 3: </w:t>
      </w:r>
      <w:r w:rsidR="00F70FA3">
        <w:rPr>
          <w:b/>
          <w:bCs/>
        </w:rPr>
        <w:t>ENTSCHEIDEN</w:t>
      </w:r>
    </w:p>
    <w:p w14:paraId="64DC118C" w14:textId="464570C8" w:rsidR="00737FCE" w:rsidRDefault="00737FCE" w:rsidP="00A6767F">
      <w:pPr>
        <w:jc w:val="both"/>
      </w:pPr>
    </w:p>
    <w:p w14:paraId="739B3FB5" w14:textId="0A5921C7" w:rsidR="00277624" w:rsidRDefault="00277624" w:rsidP="00A6767F">
      <w:pPr>
        <w:jc w:val="both"/>
      </w:pPr>
      <w:r>
        <w:t xml:space="preserve">Ziel dieser Phase ist es, für </w:t>
      </w:r>
      <w:r w:rsidR="00A6767F">
        <w:t>I</w:t>
      </w:r>
      <w:r>
        <w:t>hre bisherige Planung grünes Licht zu bekommen, um im nächsten Schritt mit der Implementierung zu beginnen. Hierzu treffen Sie sich mit der Partnergruppe, welche denselben Auftrag bearbeitet.</w:t>
      </w:r>
    </w:p>
    <w:p w14:paraId="69EDBBC1" w14:textId="77777777" w:rsidR="00277624" w:rsidRDefault="00277624" w:rsidP="00A6767F">
      <w:pPr>
        <w:jc w:val="both"/>
      </w:pPr>
    </w:p>
    <w:p w14:paraId="64F7EFCB" w14:textId="5214CA88" w:rsidR="00277624" w:rsidRDefault="00277624" w:rsidP="00A6767F">
      <w:pPr>
        <w:jc w:val="both"/>
      </w:pPr>
      <w:r>
        <w:t>Gehen Sie dabei folgendermaßen vor:</w:t>
      </w:r>
    </w:p>
    <w:p w14:paraId="656256F0" w14:textId="77777777" w:rsidR="00277624" w:rsidRDefault="00277624" w:rsidP="00A6767F">
      <w:pPr>
        <w:jc w:val="both"/>
      </w:pPr>
    </w:p>
    <w:p w14:paraId="494A9AC4" w14:textId="27A3002D" w:rsidR="00277624" w:rsidRDefault="00277624" w:rsidP="008C1546">
      <w:pPr>
        <w:pStyle w:val="Listenabsatz"/>
        <w:numPr>
          <w:ilvl w:val="0"/>
          <w:numId w:val="26"/>
        </w:numPr>
        <w:jc w:val="both"/>
      </w:pPr>
      <w:r>
        <w:t>Stellen Sie einander ihr ERM vor. Achten Sie dabei auf Unterschiede, sowie auf mögliche Fehler in den beiden Modellierungen.</w:t>
      </w:r>
      <w:r w:rsidR="008C1546">
        <w:t xml:space="preserve"> </w:t>
      </w:r>
    </w:p>
    <w:p w14:paraId="3459B43F" w14:textId="77777777" w:rsidR="008C1546" w:rsidRDefault="008C1546" w:rsidP="008C1546">
      <w:pPr>
        <w:pStyle w:val="Listenabsatz"/>
        <w:ind w:left="360"/>
        <w:jc w:val="both"/>
      </w:pPr>
    </w:p>
    <w:p w14:paraId="229965D9" w14:textId="77777777" w:rsidR="008C1546" w:rsidRDefault="00277624" w:rsidP="008C1546">
      <w:pPr>
        <w:pStyle w:val="Listenabsatz"/>
        <w:numPr>
          <w:ilvl w:val="0"/>
          <w:numId w:val="26"/>
        </w:numPr>
        <w:jc w:val="both"/>
      </w:pPr>
      <w:r>
        <w:t>Stellen Sie sich einander ihr Anwendungsfall vor. Achten Sie dabei auf Unterschiede, sowie auf mögliche Fehler in den beiden Modellierungen.</w:t>
      </w:r>
    </w:p>
    <w:p w14:paraId="71E4F8D1" w14:textId="77777777" w:rsidR="008C1546" w:rsidRDefault="008C1546" w:rsidP="008C1546">
      <w:pPr>
        <w:pStyle w:val="Listenabsatz"/>
      </w:pPr>
    </w:p>
    <w:p w14:paraId="7722B7FB" w14:textId="560540F2" w:rsidR="00277624" w:rsidRDefault="00277624" w:rsidP="008C1546">
      <w:pPr>
        <w:pStyle w:val="Listenabsatz"/>
        <w:numPr>
          <w:ilvl w:val="0"/>
          <w:numId w:val="26"/>
        </w:numPr>
        <w:jc w:val="both"/>
      </w:pPr>
      <w:r>
        <w:t>Rufen Sie nun die Lehrkraft zu sich und präsentieren Sie kurz (1 Minute pro Team) ihr Planungsvorhaben. Gibt es Rückfragen zu den vorherigen beiden Schritten, sprechen Sie diese an.</w:t>
      </w:r>
      <w:r w:rsidR="00A6767F">
        <w:t xml:space="preserve"> </w:t>
      </w:r>
      <w:r>
        <w:t>Abschließend gibt Ihnen die Lehrkraft grünes Licht und Sie können mit der Implementierung beginnen.</w:t>
      </w:r>
    </w:p>
    <w:p w14:paraId="79FB7DE5" w14:textId="77777777" w:rsidR="00277624" w:rsidRDefault="00277624" w:rsidP="00A6767F">
      <w:pPr>
        <w:jc w:val="both"/>
        <w:rPr>
          <w:b/>
          <w:bCs/>
        </w:rPr>
      </w:pPr>
    </w:p>
    <w:p w14:paraId="67A30D39" w14:textId="77777777" w:rsidR="00277624" w:rsidRDefault="00277624" w:rsidP="00A6767F">
      <w:pPr>
        <w:jc w:val="both"/>
        <w:rPr>
          <w:b/>
          <w:bCs/>
        </w:rPr>
      </w:pPr>
    </w:p>
    <w:p w14:paraId="15E9E8DD" w14:textId="53452BCB" w:rsidR="00C202AB" w:rsidRDefault="00A6767F" w:rsidP="00A6767F">
      <w:pPr>
        <w:jc w:val="both"/>
        <w:rPr>
          <w:b/>
          <w:bCs/>
        </w:rPr>
      </w:pPr>
      <w:r>
        <w:rPr>
          <w:b/>
          <w:bCs/>
        </w:rPr>
        <w:t xml:space="preserve">Task 4: </w:t>
      </w:r>
      <w:r w:rsidR="00F70FA3">
        <w:rPr>
          <w:b/>
          <w:bCs/>
        </w:rPr>
        <w:t>DURCHFÜHRUNG</w:t>
      </w:r>
    </w:p>
    <w:p w14:paraId="6CD7ABB1" w14:textId="77777777" w:rsidR="00277624" w:rsidRDefault="00277624" w:rsidP="00A6767F">
      <w:pPr>
        <w:jc w:val="both"/>
        <w:rPr>
          <w:b/>
          <w:bCs/>
        </w:rPr>
      </w:pPr>
    </w:p>
    <w:p w14:paraId="0C81D4F8" w14:textId="68E316AA" w:rsidR="00277624" w:rsidRDefault="00277624" w:rsidP="00A6767F">
      <w:pPr>
        <w:jc w:val="both"/>
      </w:pPr>
      <w:r>
        <w:t xml:space="preserve">Setzen Sie jetzt ihre Planung um und implementieren Sie das Tool in Python sowie die benötigte Datenbank. Die Wahl der IDE ist </w:t>
      </w:r>
      <w:r w:rsidR="00A6767F">
        <w:t>I</w:t>
      </w:r>
      <w:r>
        <w:t xml:space="preserve">hnen freigestellt. </w:t>
      </w:r>
    </w:p>
    <w:p w14:paraId="323744A2" w14:textId="773D7A18" w:rsidR="00277624" w:rsidRDefault="00277624" w:rsidP="00A6767F">
      <w:pPr>
        <w:jc w:val="both"/>
      </w:pPr>
      <w:r>
        <w:t>Für die Umsetzungsphase haben Sie mindestens sechs Unterrichtstunden Zeit.</w:t>
      </w:r>
    </w:p>
    <w:p w14:paraId="10B55670" w14:textId="4A4BBACA" w:rsidR="00C202AB" w:rsidRDefault="00C202AB" w:rsidP="00A6767F">
      <w:pPr>
        <w:jc w:val="both"/>
      </w:pPr>
    </w:p>
    <w:p w14:paraId="17CF103D" w14:textId="05B32C5C" w:rsidR="00277624" w:rsidRDefault="00277624" w:rsidP="00A6767F">
      <w:pPr>
        <w:spacing w:line="276" w:lineRule="auto"/>
        <w:jc w:val="both"/>
      </w:pPr>
      <w:r w:rsidRPr="00277624">
        <w:rPr>
          <w:b/>
          <w:bCs/>
        </w:rPr>
        <w:t>Hinweis:</w:t>
      </w:r>
      <w:r>
        <w:t xml:space="preserve"> Die Datenbank sollte am einfachsten zunächst mit einem entsprechenden Programm, wie </w:t>
      </w:r>
      <w:r w:rsidRPr="00277624">
        <w:t>DBViewer, D</w:t>
      </w:r>
      <w:r>
        <w:t>B</w:t>
      </w:r>
      <w:r w:rsidRPr="00277624">
        <w:t>eaver</w:t>
      </w:r>
      <w:r>
        <w:t xml:space="preserve"> oder</w:t>
      </w:r>
      <w:r w:rsidRPr="00277624">
        <w:t xml:space="preserve"> DataGrid</w:t>
      </w:r>
      <w:r>
        <w:t xml:space="preserve"> erstellt und dann im Python Programm eingebunden werden. Die Datenbanktabellen hingegen können direkt in Python angelegt werden.</w:t>
      </w:r>
    </w:p>
    <w:p w14:paraId="2870B39F" w14:textId="77777777" w:rsidR="00A57F42" w:rsidRDefault="00A57F42" w:rsidP="00A6767F">
      <w:pPr>
        <w:jc w:val="both"/>
      </w:pPr>
    </w:p>
    <w:p w14:paraId="7D7EEAB7" w14:textId="77777777" w:rsidR="00277624" w:rsidRDefault="00277624" w:rsidP="00A6767F">
      <w:pPr>
        <w:jc w:val="both"/>
        <w:rPr>
          <w:b/>
          <w:bCs/>
        </w:rPr>
      </w:pPr>
    </w:p>
    <w:p w14:paraId="5988C045" w14:textId="24504AC9" w:rsidR="006C3C58" w:rsidRPr="00A6767F" w:rsidRDefault="00A6767F" w:rsidP="00A6767F">
      <w:pPr>
        <w:jc w:val="both"/>
        <w:rPr>
          <w:b/>
          <w:bCs/>
          <w:u w:val="single"/>
        </w:rPr>
      </w:pPr>
      <w:r w:rsidRPr="00A6767F">
        <w:rPr>
          <w:b/>
          <w:bCs/>
          <w:u w:val="single"/>
        </w:rPr>
        <w:t xml:space="preserve">Task 5: </w:t>
      </w:r>
      <w:r w:rsidR="006C3C58" w:rsidRPr="00A6767F">
        <w:rPr>
          <w:b/>
          <w:bCs/>
          <w:u w:val="single"/>
        </w:rPr>
        <w:t>TESTEN</w:t>
      </w:r>
    </w:p>
    <w:p w14:paraId="59C0395D" w14:textId="57AD7CB7" w:rsidR="00A57F42" w:rsidRDefault="00A57F42" w:rsidP="00A6767F">
      <w:pPr>
        <w:jc w:val="both"/>
      </w:pPr>
    </w:p>
    <w:p w14:paraId="01DCA9F9" w14:textId="56A5647D" w:rsidR="00277624" w:rsidRPr="00277624" w:rsidRDefault="00A6767F" w:rsidP="00A6767F">
      <w:pPr>
        <w:jc w:val="both"/>
      </w:pPr>
      <w:r>
        <w:t>Testen Sie ihr fertiggestelltes Tool, nutzen Sie hierfür das erstellte Testprotokoll.</w:t>
      </w:r>
    </w:p>
    <w:p w14:paraId="7280EEB1" w14:textId="0651437E" w:rsidR="00A57F42" w:rsidRDefault="00A57F42" w:rsidP="00A6767F">
      <w:pPr>
        <w:jc w:val="both"/>
        <w:rPr>
          <w:b/>
          <w:bCs/>
        </w:rPr>
      </w:pPr>
    </w:p>
    <w:p w14:paraId="2ED6D304" w14:textId="77777777" w:rsidR="0068176B" w:rsidRDefault="0068176B" w:rsidP="00A6767F">
      <w:pPr>
        <w:jc w:val="both"/>
        <w:rPr>
          <w:b/>
          <w:bCs/>
        </w:rPr>
      </w:pPr>
    </w:p>
    <w:p w14:paraId="51921480" w14:textId="4138FD66" w:rsidR="006C3C58" w:rsidRPr="00A6767F" w:rsidRDefault="00A6767F" w:rsidP="00A6767F">
      <w:pPr>
        <w:jc w:val="both"/>
        <w:rPr>
          <w:b/>
          <w:bCs/>
          <w:u w:val="single"/>
        </w:rPr>
      </w:pPr>
      <w:r w:rsidRPr="00A6767F">
        <w:rPr>
          <w:b/>
          <w:bCs/>
          <w:u w:val="single"/>
        </w:rPr>
        <w:t xml:space="preserve">Task 6: </w:t>
      </w:r>
      <w:r w:rsidR="006C3C58" w:rsidRPr="00A6767F">
        <w:rPr>
          <w:b/>
          <w:bCs/>
          <w:u w:val="single"/>
        </w:rPr>
        <w:t>REFLEXION</w:t>
      </w:r>
    </w:p>
    <w:p w14:paraId="72E83BEC" w14:textId="56207721" w:rsidR="00277624" w:rsidRDefault="00277624" w:rsidP="00A6767F">
      <w:pPr>
        <w:jc w:val="both"/>
        <w:rPr>
          <w:b/>
          <w:bCs/>
        </w:rPr>
      </w:pPr>
    </w:p>
    <w:p w14:paraId="582A7668" w14:textId="77777777" w:rsidR="00277624" w:rsidRDefault="00277624" w:rsidP="00A6767F">
      <w:pPr>
        <w:jc w:val="both"/>
      </w:pPr>
      <w:r>
        <w:t xml:space="preserve">Bereiten Sie sich abschließend darauf vor, ihr Tool sowie die Datenbank ihren Mitschülern vorzustellen. </w:t>
      </w:r>
    </w:p>
    <w:p w14:paraId="0A0A5CAE" w14:textId="77777777" w:rsidR="00277624" w:rsidRDefault="00A61DFC" w:rsidP="00A6767F">
      <w:pPr>
        <w:jc w:val="both"/>
      </w:pPr>
      <w:r>
        <w:t>Diskutieren Sie</w:t>
      </w:r>
      <w:r w:rsidR="00277624">
        <w:t xml:space="preserve"> hierzu im Team Folgendes:</w:t>
      </w:r>
    </w:p>
    <w:p w14:paraId="20D094B9" w14:textId="77777777" w:rsidR="00277624" w:rsidRDefault="00277624" w:rsidP="00A6767F">
      <w:pPr>
        <w:pStyle w:val="Listenabsatz"/>
        <w:numPr>
          <w:ilvl w:val="0"/>
          <w:numId w:val="25"/>
        </w:numPr>
        <w:jc w:val="both"/>
      </w:pPr>
      <w:r>
        <w:t xml:space="preserve">Wurden die gesetzten Ziele erreicht. Wenn nein, warum nicht? </w:t>
      </w:r>
    </w:p>
    <w:p w14:paraId="2A084BA8" w14:textId="5D3CDCAA" w:rsidR="00277624" w:rsidRDefault="00277624" w:rsidP="00A6767F">
      <w:pPr>
        <w:pStyle w:val="Listenabsatz"/>
        <w:numPr>
          <w:ilvl w:val="0"/>
          <w:numId w:val="25"/>
        </w:numPr>
        <w:jc w:val="both"/>
      </w:pPr>
      <w:r>
        <w:t xml:space="preserve">Kam es beim Planungs- oder Durchführungsprozess zu Komplikationen. Wenn ja, wie können diese beim nächsten Projekt verhindert werden. </w:t>
      </w:r>
    </w:p>
    <w:p w14:paraId="13260C98" w14:textId="6CBD0038" w:rsidR="00A61DFC" w:rsidRPr="00A61DFC" w:rsidRDefault="00A6767F" w:rsidP="00A6767F">
      <w:pPr>
        <w:pStyle w:val="Listenabsatz"/>
        <w:numPr>
          <w:ilvl w:val="0"/>
          <w:numId w:val="25"/>
        </w:numPr>
        <w:jc w:val="both"/>
      </w:pPr>
      <w:r>
        <w:t xml:space="preserve">Welche potenziellen </w:t>
      </w:r>
      <w:r w:rsidR="00277624">
        <w:t xml:space="preserve">Erweiterungen </w:t>
      </w:r>
      <w:r>
        <w:t>bieten sich noch an?</w:t>
      </w:r>
    </w:p>
    <w:p w14:paraId="1FCE47A6" w14:textId="479F7196" w:rsidR="00A61DFC" w:rsidRDefault="00A61DFC" w:rsidP="00A6767F">
      <w:pPr>
        <w:jc w:val="both"/>
      </w:pPr>
    </w:p>
    <w:p w14:paraId="4AD56FDE" w14:textId="77777777" w:rsidR="00A61DFC" w:rsidRPr="00A61DFC" w:rsidRDefault="00A61DFC" w:rsidP="00A6767F">
      <w:pPr>
        <w:jc w:val="both"/>
      </w:pPr>
    </w:p>
    <w:sectPr w:rsidR="00A61DFC" w:rsidRPr="00A61DFC" w:rsidSect="001C04DF">
      <w:headerReference w:type="default" r:id="rId8"/>
      <w:footerReference w:type="even" r:id="rId9"/>
      <w:footerReference w:type="default" r:id="rId10"/>
      <w:pgSz w:w="11906" w:h="16838"/>
      <w:pgMar w:top="1134" w:right="1134" w:bottom="1134" w:left="1134"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89B6" w14:textId="77777777" w:rsidR="009F2065" w:rsidRDefault="009F2065" w:rsidP="006474C0">
      <w:r>
        <w:separator/>
      </w:r>
    </w:p>
  </w:endnote>
  <w:endnote w:type="continuationSeparator" w:id="0">
    <w:p w14:paraId="19DC65EF" w14:textId="77777777" w:rsidR="009F2065" w:rsidRDefault="009F2065" w:rsidP="0064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4912181"/>
      <w:docPartObj>
        <w:docPartGallery w:val="Page Numbers (Bottom of Page)"/>
        <w:docPartUnique/>
      </w:docPartObj>
    </w:sdtPr>
    <w:sdtContent>
      <w:p w14:paraId="702134A0" w14:textId="4B87CBF4" w:rsidR="00231DC5" w:rsidRDefault="00231DC5" w:rsidP="00FE2FA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CBC554C" w14:textId="77777777" w:rsidR="00231DC5" w:rsidRDefault="00231DC5" w:rsidP="00231DC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49631437"/>
      <w:docPartObj>
        <w:docPartGallery w:val="Page Numbers (Bottom of Page)"/>
        <w:docPartUnique/>
      </w:docPartObj>
    </w:sdtPr>
    <w:sdtContent>
      <w:p w14:paraId="58A719BE" w14:textId="6A18A4A5" w:rsidR="00231DC5" w:rsidRDefault="00231DC5" w:rsidP="00FE2FA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62E990" w14:textId="77777777" w:rsidR="00231DC5" w:rsidRDefault="00231DC5" w:rsidP="00231DC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6052" w14:textId="77777777" w:rsidR="009F2065" w:rsidRDefault="009F2065" w:rsidP="006474C0">
      <w:r>
        <w:separator/>
      </w:r>
    </w:p>
  </w:footnote>
  <w:footnote w:type="continuationSeparator" w:id="0">
    <w:p w14:paraId="41B72967" w14:textId="77777777" w:rsidR="009F2065" w:rsidRDefault="009F2065" w:rsidP="00647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gridCol w:w="1772"/>
    </w:tblGrid>
    <w:tr w:rsidR="006474C0" w14:paraId="02C5BDBF" w14:textId="77777777" w:rsidTr="007654C7">
      <w:trPr>
        <w:trHeight w:val="310"/>
      </w:trPr>
      <w:tc>
        <w:tcPr>
          <w:tcW w:w="1843" w:type="dxa"/>
          <w:tcBorders>
            <w:bottom w:val="single" w:sz="4" w:space="0" w:color="auto"/>
          </w:tcBorders>
        </w:tcPr>
        <w:p w14:paraId="3B4768C2" w14:textId="7BB73DD4" w:rsidR="006474C0" w:rsidRPr="001C04DF" w:rsidRDefault="003061E2" w:rsidP="006474C0">
          <w:pPr>
            <w:pStyle w:val="Kopfzeile"/>
            <w:rPr>
              <w:rFonts w:cs="Times New Roman"/>
            </w:rPr>
          </w:pPr>
          <w:r>
            <w:rPr>
              <w:rFonts w:cs="Times New Roman"/>
            </w:rPr>
            <w:t>Lernfeld 8</w:t>
          </w:r>
        </w:p>
      </w:tc>
      <w:tc>
        <w:tcPr>
          <w:tcW w:w="5954" w:type="dxa"/>
          <w:tcBorders>
            <w:bottom w:val="single" w:sz="4" w:space="0" w:color="auto"/>
          </w:tcBorders>
        </w:tcPr>
        <w:p w14:paraId="3D8ABAFC" w14:textId="30068456" w:rsidR="006474C0" w:rsidRPr="001C04DF" w:rsidRDefault="003061E2" w:rsidP="007654C7">
          <w:pPr>
            <w:pStyle w:val="Kopfzeile"/>
            <w:jc w:val="center"/>
            <w:rPr>
              <w:rFonts w:cs="Times New Roman"/>
            </w:rPr>
          </w:pPr>
          <w:r>
            <w:rPr>
              <w:rFonts w:cs="Times New Roman"/>
            </w:rPr>
            <w:t xml:space="preserve">Auftrag </w:t>
          </w:r>
          <w:r w:rsidR="00F70FA3">
            <w:rPr>
              <w:rFonts w:cs="Times New Roman"/>
            </w:rPr>
            <w:t>ERP-System</w:t>
          </w:r>
        </w:p>
      </w:tc>
      <w:tc>
        <w:tcPr>
          <w:tcW w:w="1772" w:type="dxa"/>
          <w:tcBorders>
            <w:bottom w:val="single" w:sz="4" w:space="0" w:color="auto"/>
          </w:tcBorders>
        </w:tcPr>
        <w:p w14:paraId="0E342D97" w14:textId="77777777" w:rsidR="006474C0" w:rsidRPr="001C04DF" w:rsidRDefault="006474C0" w:rsidP="006474C0">
          <w:pPr>
            <w:pStyle w:val="Kopfzeile"/>
            <w:jc w:val="right"/>
            <w:rPr>
              <w:rFonts w:cs="Times New Roman"/>
            </w:rPr>
          </w:pPr>
          <w:r w:rsidRPr="001C04DF">
            <w:rPr>
              <w:rFonts w:cs="Times New Roman"/>
            </w:rPr>
            <w:t>Dawadi</w:t>
          </w:r>
        </w:p>
      </w:tc>
    </w:tr>
  </w:tbl>
  <w:p w14:paraId="770CEB3A" w14:textId="77777777" w:rsidR="00C90E38" w:rsidRDefault="00C90E38" w:rsidP="00C90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5F9"/>
    <w:multiLevelType w:val="hybridMultilevel"/>
    <w:tmpl w:val="6FEE5AF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BE7F9D"/>
    <w:multiLevelType w:val="hybridMultilevel"/>
    <w:tmpl w:val="15DE6A3A"/>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2" w15:restartNumberingAfterBreak="0">
    <w:nsid w:val="0B403DE9"/>
    <w:multiLevelType w:val="hybridMultilevel"/>
    <w:tmpl w:val="5518E2E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3961ECF"/>
    <w:multiLevelType w:val="hybridMultilevel"/>
    <w:tmpl w:val="55F04A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B912B9"/>
    <w:multiLevelType w:val="hybridMultilevel"/>
    <w:tmpl w:val="CDD4BA5C"/>
    <w:lvl w:ilvl="0" w:tplc="EFA66B8E">
      <w:start w:val="1"/>
      <w:numFmt w:val="bullet"/>
      <w:lvlText w:val="•"/>
      <w:lvlJc w:val="left"/>
      <w:pPr>
        <w:tabs>
          <w:tab w:val="num" w:pos="720"/>
        </w:tabs>
        <w:ind w:left="720" w:hanging="360"/>
      </w:pPr>
      <w:rPr>
        <w:rFonts w:ascii="Arial" w:hAnsi="Arial" w:hint="default"/>
      </w:rPr>
    </w:lvl>
    <w:lvl w:ilvl="1" w:tplc="8E0C0D2E" w:tentative="1">
      <w:start w:val="1"/>
      <w:numFmt w:val="bullet"/>
      <w:lvlText w:val="•"/>
      <w:lvlJc w:val="left"/>
      <w:pPr>
        <w:tabs>
          <w:tab w:val="num" w:pos="1440"/>
        </w:tabs>
        <w:ind w:left="1440" w:hanging="360"/>
      </w:pPr>
      <w:rPr>
        <w:rFonts w:ascii="Arial" w:hAnsi="Arial" w:hint="default"/>
      </w:rPr>
    </w:lvl>
    <w:lvl w:ilvl="2" w:tplc="059694A0" w:tentative="1">
      <w:start w:val="1"/>
      <w:numFmt w:val="bullet"/>
      <w:lvlText w:val="•"/>
      <w:lvlJc w:val="left"/>
      <w:pPr>
        <w:tabs>
          <w:tab w:val="num" w:pos="2160"/>
        </w:tabs>
        <w:ind w:left="2160" w:hanging="360"/>
      </w:pPr>
      <w:rPr>
        <w:rFonts w:ascii="Arial" w:hAnsi="Arial" w:hint="default"/>
      </w:rPr>
    </w:lvl>
    <w:lvl w:ilvl="3" w:tplc="4A089A40" w:tentative="1">
      <w:start w:val="1"/>
      <w:numFmt w:val="bullet"/>
      <w:lvlText w:val="•"/>
      <w:lvlJc w:val="left"/>
      <w:pPr>
        <w:tabs>
          <w:tab w:val="num" w:pos="2880"/>
        </w:tabs>
        <w:ind w:left="2880" w:hanging="360"/>
      </w:pPr>
      <w:rPr>
        <w:rFonts w:ascii="Arial" w:hAnsi="Arial" w:hint="default"/>
      </w:rPr>
    </w:lvl>
    <w:lvl w:ilvl="4" w:tplc="241E0856" w:tentative="1">
      <w:start w:val="1"/>
      <w:numFmt w:val="bullet"/>
      <w:lvlText w:val="•"/>
      <w:lvlJc w:val="left"/>
      <w:pPr>
        <w:tabs>
          <w:tab w:val="num" w:pos="3600"/>
        </w:tabs>
        <w:ind w:left="3600" w:hanging="360"/>
      </w:pPr>
      <w:rPr>
        <w:rFonts w:ascii="Arial" w:hAnsi="Arial" w:hint="default"/>
      </w:rPr>
    </w:lvl>
    <w:lvl w:ilvl="5" w:tplc="0ECE5E06" w:tentative="1">
      <w:start w:val="1"/>
      <w:numFmt w:val="bullet"/>
      <w:lvlText w:val="•"/>
      <w:lvlJc w:val="left"/>
      <w:pPr>
        <w:tabs>
          <w:tab w:val="num" w:pos="4320"/>
        </w:tabs>
        <w:ind w:left="4320" w:hanging="360"/>
      </w:pPr>
      <w:rPr>
        <w:rFonts w:ascii="Arial" w:hAnsi="Arial" w:hint="default"/>
      </w:rPr>
    </w:lvl>
    <w:lvl w:ilvl="6" w:tplc="9E3CE772" w:tentative="1">
      <w:start w:val="1"/>
      <w:numFmt w:val="bullet"/>
      <w:lvlText w:val="•"/>
      <w:lvlJc w:val="left"/>
      <w:pPr>
        <w:tabs>
          <w:tab w:val="num" w:pos="5040"/>
        </w:tabs>
        <w:ind w:left="5040" w:hanging="360"/>
      </w:pPr>
      <w:rPr>
        <w:rFonts w:ascii="Arial" w:hAnsi="Arial" w:hint="default"/>
      </w:rPr>
    </w:lvl>
    <w:lvl w:ilvl="7" w:tplc="98986942" w:tentative="1">
      <w:start w:val="1"/>
      <w:numFmt w:val="bullet"/>
      <w:lvlText w:val="•"/>
      <w:lvlJc w:val="left"/>
      <w:pPr>
        <w:tabs>
          <w:tab w:val="num" w:pos="5760"/>
        </w:tabs>
        <w:ind w:left="5760" w:hanging="360"/>
      </w:pPr>
      <w:rPr>
        <w:rFonts w:ascii="Arial" w:hAnsi="Arial" w:hint="default"/>
      </w:rPr>
    </w:lvl>
    <w:lvl w:ilvl="8" w:tplc="5FACA3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D46888"/>
    <w:multiLevelType w:val="hybridMultilevel"/>
    <w:tmpl w:val="D0C23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662B2A"/>
    <w:multiLevelType w:val="hybridMultilevel"/>
    <w:tmpl w:val="54C6C7A0"/>
    <w:lvl w:ilvl="0" w:tplc="D93EC320">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586A54"/>
    <w:multiLevelType w:val="hybridMultilevel"/>
    <w:tmpl w:val="C6C2A63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A1C3543"/>
    <w:multiLevelType w:val="hybridMultilevel"/>
    <w:tmpl w:val="8FA2D7B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99380C"/>
    <w:multiLevelType w:val="hybridMultilevel"/>
    <w:tmpl w:val="A81CCA8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AF6A8A"/>
    <w:multiLevelType w:val="hybridMultilevel"/>
    <w:tmpl w:val="E0C21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1D16A3"/>
    <w:multiLevelType w:val="hybridMultilevel"/>
    <w:tmpl w:val="5518E2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2D55A07"/>
    <w:multiLevelType w:val="hybridMultilevel"/>
    <w:tmpl w:val="1EFE3AD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2A4CDB"/>
    <w:multiLevelType w:val="hybridMultilevel"/>
    <w:tmpl w:val="5AF62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836A17"/>
    <w:multiLevelType w:val="hybridMultilevel"/>
    <w:tmpl w:val="E08636E0"/>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EC44AE"/>
    <w:multiLevelType w:val="hybridMultilevel"/>
    <w:tmpl w:val="7B4C8E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5504703"/>
    <w:multiLevelType w:val="hybridMultilevel"/>
    <w:tmpl w:val="DD442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5B63C5"/>
    <w:multiLevelType w:val="hybridMultilevel"/>
    <w:tmpl w:val="89E46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192B52"/>
    <w:multiLevelType w:val="hybridMultilevel"/>
    <w:tmpl w:val="404E497E"/>
    <w:lvl w:ilvl="0" w:tplc="EE34CCB4">
      <w:start w:val="1"/>
      <w:numFmt w:val="bullet"/>
      <w:lvlText w:val="•"/>
      <w:lvlJc w:val="left"/>
      <w:pPr>
        <w:tabs>
          <w:tab w:val="num" w:pos="720"/>
        </w:tabs>
        <w:ind w:left="720" w:hanging="360"/>
      </w:pPr>
      <w:rPr>
        <w:rFonts w:ascii="Arial" w:hAnsi="Arial" w:hint="default"/>
      </w:rPr>
    </w:lvl>
    <w:lvl w:ilvl="1" w:tplc="9DD6C340" w:tentative="1">
      <w:start w:val="1"/>
      <w:numFmt w:val="bullet"/>
      <w:lvlText w:val="•"/>
      <w:lvlJc w:val="left"/>
      <w:pPr>
        <w:tabs>
          <w:tab w:val="num" w:pos="1440"/>
        </w:tabs>
        <w:ind w:left="1440" w:hanging="360"/>
      </w:pPr>
      <w:rPr>
        <w:rFonts w:ascii="Arial" w:hAnsi="Arial" w:hint="default"/>
      </w:rPr>
    </w:lvl>
    <w:lvl w:ilvl="2" w:tplc="1B26E42A" w:tentative="1">
      <w:start w:val="1"/>
      <w:numFmt w:val="bullet"/>
      <w:lvlText w:val="•"/>
      <w:lvlJc w:val="left"/>
      <w:pPr>
        <w:tabs>
          <w:tab w:val="num" w:pos="2160"/>
        </w:tabs>
        <w:ind w:left="2160" w:hanging="360"/>
      </w:pPr>
      <w:rPr>
        <w:rFonts w:ascii="Arial" w:hAnsi="Arial" w:hint="default"/>
      </w:rPr>
    </w:lvl>
    <w:lvl w:ilvl="3" w:tplc="BDAE6190" w:tentative="1">
      <w:start w:val="1"/>
      <w:numFmt w:val="bullet"/>
      <w:lvlText w:val="•"/>
      <w:lvlJc w:val="left"/>
      <w:pPr>
        <w:tabs>
          <w:tab w:val="num" w:pos="2880"/>
        </w:tabs>
        <w:ind w:left="2880" w:hanging="360"/>
      </w:pPr>
      <w:rPr>
        <w:rFonts w:ascii="Arial" w:hAnsi="Arial" w:hint="default"/>
      </w:rPr>
    </w:lvl>
    <w:lvl w:ilvl="4" w:tplc="4C14EFA8" w:tentative="1">
      <w:start w:val="1"/>
      <w:numFmt w:val="bullet"/>
      <w:lvlText w:val="•"/>
      <w:lvlJc w:val="left"/>
      <w:pPr>
        <w:tabs>
          <w:tab w:val="num" w:pos="3600"/>
        </w:tabs>
        <w:ind w:left="3600" w:hanging="360"/>
      </w:pPr>
      <w:rPr>
        <w:rFonts w:ascii="Arial" w:hAnsi="Arial" w:hint="default"/>
      </w:rPr>
    </w:lvl>
    <w:lvl w:ilvl="5" w:tplc="989ACBFC" w:tentative="1">
      <w:start w:val="1"/>
      <w:numFmt w:val="bullet"/>
      <w:lvlText w:val="•"/>
      <w:lvlJc w:val="left"/>
      <w:pPr>
        <w:tabs>
          <w:tab w:val="num" w:pos="4320"/>
        </w:tabs>
        <w:ind w:left="4320" w:hanging="360"/>
      </w:pPr>
      <w:rPr>
        <w:rFonts w:ascii="Arial" w:hAnsi="Arial" w:hint="default"/>
      </w:rPr>
    </w:lvl>
    <w:lvl w:ilvl="6" w:tplc="227C44C8" w:tentative="1">
      <w:start w:val="1"/>
      <w:numFmt w:val="bullet"/>
      <w:lvlText w:val="•"/>
      <w:lvlJc w:val="left"/>
      <w:pPr>
        <w:tabs>
          <w:tab w:val="num" w:pos="5040"/>
        </w:tabs>
        <w:ind w:left="5040" w:hanging="360"/>
      </w:pPr>
      <w:rPr>
        <w:rFonts w:ascii="Arial" w:hAnsi="Arial" w:hint="default"/>
      </w:rPr>
    </w:lvl>
    <w:lvl w:ilvl="7" w:tplc="06A2F7B8" w:tentative="1">
      <w:start w:val="1"/>
      <w:numFmt w:val="bullet"/>
      <w:lvlText w:val="•"/>
      <w:lvlJc w:val="left"/>
      <w:pPr>
        <w:tabs>
          <w:tab w:val="num" w:pos="5760"/>
        </w:tabs>
        <w:ind w:left="5760" w:hanging="360"/>
      </w:pPr>
      <w:rPr>
        <w:rFonts w:ascii="Arial" w:hAnsi="Arial" w:hint="default"/>
      </w:rPr>
    </w:lvl>
    <w:lvl w:ilvl="8" w:tplc="F646A42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656A73"/>
    <w:multiLevelType w:val="hybridMultilevel"/>
    <w:tmpl w:val="F99EE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98177D"/>
    <w:multiLevelType w:val="hybridMultilevel"/>
    <w:tmpl w:val="9F8894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7320C85"/>
    <w:multiLevelType w:val="hybridMultilevel"/>
    <w:tmpl w:val="FAF88AF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B2A6035"/>
    <w:multiLevelType w:val="hybridMultilevel"/>
    <w:tmpl w:val="FFD667D0"/>
    <w:lvl w:ilvl="0" w:tplc="0407000F">
      <w:start w:val="1"/>
      <w:numFmt w:val="decimal"/>
      <w:lvlText w:val="%1."/>
      <w:lvlJc w:val="left"/>
      <w:pPr>
        <w:ind w:left="36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9977EA"/>
    <w:multiLevelType w:val="multilevel"/>
    <w:tmpl w:val="490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35565B"/>
    <w:multiLevelType w:val="hybridMultilevel"/>
    <w:tmpl w:val="5BDC68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EA96845"/>
    <w:multiLevelType w:val="hybridMultilevel"/>
    <w:tmpl w:val="A16AE544"/>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2643709">
    <w:abstractNumId w:val="3"/>
  </w:num>
  <w:num w:numId="2" w16cid:durableId="1504513440">
    <w:abstractNumId w:val="6"/>
  </w:num>
  <w:num w:numId="3" w16cid:durableId="516504604">
    <w:abstractNumId w:val="15"/>
  </w:num>
  <w:num w:numId="4" w16cid:durableId="371466940">
    <w:abstractNumId w:val="10"/>
  </w:num>
  <w:num w:numId="5" w16cid:durableId="722484962">
    <w:abstractNumId w:val="5"/>
  </w:num>
  <w:num w:numId="6" w16cid:durableId="2080977902">
    <w:abstractNumId w:val="21"/>
  </w:num>
  <w:num w:numId="7" w16cid:durableId="213855852">
    <w:abstractNumId w:val="9"/>
  </w:num>
  <w:num w:numId="8" w16cid:durableId="1790663607">
    <w:abstractNumId w:val="12"/>
  </w:num>
  <w:num w:numId="9" w16cid:durableId="728502915">
    <w:abstractNumId w:val="19"/>
  </w:num>
  <w:num w:numId="10" w16cid:durableId="1680812600">
    <w:abstractNumId w:val="23"/>
  </w:num>
  <w:num w:numId="11" w16cid:durableId="363479239">
    <w:abstractNumId w:val="16"/>
  </w:num>
  <w:num w:numId="12" w16cid:durableId="1162819922">
    <w:abstractNumId w:val="13"/>
  </w:num>
  <w:num w:numId="13" w16cid:durableId="1256596459">
    <w:abstractNumId w:val="0"/>
  </w:num>
  <w:num w:numId="14" w16cid:durableId="2002007284">
    <w:abstractNumId w:val="4"/>
  </w:num>
  <w:num w:numId="15" w16cid:durableId="1658071724">
    <w:abstractNumId w:val="17"/>
  </w:num>
  <w:num w:numId="16" w16cid:durableId="364909489">
    <w:abstractNumId w:val="7"/>
  </w:num>
  <w:num w:numId="17" w16cid:durableId="1512060449">
    <w:abstractNumId w:val="25"/>
  </w:num>
  <w:num w:numId="18" w16cid:durableId="2043089620">
    <w:abstractNumId w:val="24"/>
  </w:num>
  <w:num w:numId="19" w16cid:durableId="939752188">
    <w:abstractNumId w:val="20"/>
  </w:num>
  <w:num w:numId="20" w16cid:durableId="367678968">
    <w:abstractNumId w:val="8"/>
  </w:num>
  <w:num w:numId="21" w16cid:durableId="1071730876">
    <w:abstractNumId w:val="14"/>
  </w:num>
  <w:num w:numId="22" w16cid:durableId="1203900730">
    <w:abstractNumId w:val="2"/>
  </w:num>
  <w:num w:numId="23" w16cid:durableId="2003387993">
    <w:abstractNumId w:val="18"/>
  </w:num>
  <w:num w:numId="24" w16cid:durableId="372120150">
    <w:abstractNumId w:val="22"/>
  </w:num>
  <w:num w:numId="25" w16cid:durableId="1870529051">
    <w:abstractNumId w:val="1"/>
  </w:num>
  <w:num w:numId="26" w16cid:durableId="368192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38"/>
    <w:rsid w:val="000435EF"/>
    <w:rsid w:val="00065296"/>
    <w:rsid w:val="0015729F"/>
    <w:rsid w:val="001C04DF"/>
    <w:rsid w:val="001E3EC6"/>
    <w:rsid w:val="00231DC5"/>
    <w:rsid w:val="00253452"/>
    <w:rsid w:val="00277624"/>
    <w:rsid w:val="003061E2"/>
    <w:rsid w:val="003F5EFC"/>
    <w:rsid w:val="00436181"/>
    <w:rsid w:val="00466DFB"/>
    <w:rsid w:val="00467F1A"/>
    <w:rsid w:val="004B19CE"/>
    <w:rsid w:val="004E650F"/>
    <w:rsid w:val="005A6222"/>
    <w:rsid w:val="005E34FF"/>
    <w:rsid w:val="00620093"/>
    <w:rsid w:val="006474C0"/>
    <w:rsid w:val="006751F6"/>
    <w:rsid w:val="0068176B"/>
    <w:rsid w:val="006C3C58"/>
    <w:rsid w:val="006D4696"/>
    <w:rsid w:val="006E17EC"/>
    <w:rsid w:val="00701ACF"/>
    <w:rsid w:val="00737FCE"/>
    <w:rsid w:val="00753360"/>
    <w:rsid w:val="007654C7"/>
    <w:rsid w:val="00795A43"/>
    <w:rsid w:val="00882B6A"/>
    <w:rsid w:val="008C1546"/>
    <w:rsid w:val="008E16DC"/>
    <w:rsid w:val="00910270"/>
    <w:rsid w:val="0093281D"/>
    <w:rsid w:val="00960DDE"/>
    <w:rsid w:val="009B3848"/>
    <w:rsid w:val="009F2065"/>
    <w:rsid w:val="00A57F42"/>
    <w:rsid w:val="00A61DFC"/>
    <w:rsid w:val="00A6767F"/>
    <w:rsid w:val="00A9090C"/>
    <w:rsid w:val="00A91D9D"/>
    <w:rsid w:val="00B724BD"/>
    <w:rsid w:val="00C202AB"/>
    <w:rsid w:val="00C90E38"/>
    <w:rsid w:val="00CF7E36"/>
    <w:rsid w:val="00D879FE"/>
    <w:rsid w:val="00DA1B80"/>
    <w:rsid w:val="00DA32D5"/>
    <w:rsid w:val="00E8255D"/>
    <w:rsid w:val="00EA1138"/>
    <w:rsid w:val="00F524B6"/>
    <w:rsid w:val="00F70F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7BAF"/>
  <w15:chartTrackingRefBased/>
  <w15:docId w15:val="{1A605377-A37E-F34A-86D1-9457887F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B80"/>
    <w:pPr>
      <w:tabs>
        <w:tab w:val="right" w:leader="underscore" w:pos="10206"/>
      </w:tabs>
    </w:pPr>
    <w:rPr>
      <w:rFonts w:ascii="Times New Roman" w:hAnsi="Times New Roman"/>
    </w:rPr>
  </w:style>
  <w:style w:type="paragraph" w:styleId="berschrift1">
    <w:name w:val="heading 1"/>
    <w:basedOn w:val="Standard"/>
    <w:next w:val="Standard"/>
    <w:link w:val="berschrift1Zchn"/>
    <w:uiPriority w:val="9"/>
    <w:qFormat/>
    <w:rsid w:val="00C90E38"/>
    <w:pPr>
      <w:keepNext/>
      <w:keepLines/>
      <w:spacing w:before="24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654C7"/>
    <w:pPr>
      <w:keepNext/>
      <w:keepLines/>
      <w:spacing w:before="40"/>
      <w:outlineLvl w:val="1"/>
    </w:pPr>
    <w:rPr>
      <w:rFonts w:eastAsiaTheme="majorEastAsia"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74C0"/>
    <w:pPr>
      <w:tabs>
        <w:tab w:val="center" w:pos="4536"/>
        <w:tab w:val="right" w:pos="9072"/>
      </w:tabs>
    </w:pPr>
  </w:style>
  <w:style w:type="character" w:customStyle="1" w:styleId="KopfzeileZchn">
    <w:name w:val="Kopfzeile Zchn"/>
    <w:basedOn w:val="Absatz-Standardschriftart"/>
    <w:link w:val="Kopfzeile"/>
    <w:uiPriority w:val="99"/>
    <w:rsid w:val="006474C0"/>
  </w:style>
  <w:style w:type="paragraph" w:styleId="Fuzeile">
    <w:name w:val="footer"/>
    <w:basedOn w:val="Standard"/>
    <w:link w:val="FuzeileZchn"/>
    <w:uiPriority w:val="99"/>
    <w:unhideWhenUsed/>
    <w:rsid w:val="006474C0"/>
    <w:pPr>
      <w:tabs>
        <w:tab w:val="center" w:pos="4536"/>
        <w:tab w:val="right" w:pos="9072"/>
      </w:tabs>
    </w:pPr>
  </w:style>
  <w:style w:type="character" w:customStyle="1" w:styleId="FuzeileZchn">
    <w:name w:val="Fußzeile Zchn"/>
    <w:basedOn w:val="Absatz-Standardschriftart"/>
    <w:link w:val="Fuzeile"/>
    <w:uiPriority w:val="99"/>
    <w:rsid w:val="006474C0"/>
  </w:style>
  <w:style w:type="table" w:styleId="Tabellenraster">
    <w:name w:val="Table Grid"/>
    <w:basedOn w:val="NormaleTabelle"/>
    <w:uiPriority w:val="39"/>
    <w:rsid w:val="00647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90E38"/>
    <w:rPr>
      <w:rFonts w:ascii="Times New Roman" w:eastAsiaTheme="majorEastAsia" w:hAnsi="Times New Roman" w:cstheme="majorBidi"/>
      <w:color w:val="000000" w:themeColor="text1"/>
      <w:sz w:val="32"/>
      <w:szCs w:val="32"/>
    </w:rPr>
  </w:style>
  <w:style w:type="character" w:customStyle="1" w:styleId="berschrift2Zchn">
    <w:name w:val="Überschrift 2 Zchn"/>
    <w:basedOn w:val="Absatz-Standardschriftart"/>
    <w:link w:val="berschrift2"/>
    <w:uiPriority w:val="9"/>
    <w:rsid w:val="007654C7"/>
    <w:rPr>
      <w:rFonts w:ascii="Times New Roman" w:eastAsiaTheme="majorEastAsia" w:hAnsi="Times New Roman" w:cstheme="majorBidi"/>
      <w:color w:val="000000" w:themeColor="text1"/>
      <w:sz w:val="28"/>
      <w:szCs w:val="26"/>
    </w:rPr>
  </w:style>
  <w:style w:type="paragraph" w:styleId="KeinLeerraum">
    <w:name w:val="No Spacing"/>
    <w:uiPriority w:val="1"/>
    <w:qFormat/>
    <w:rsid w:val="00EA1138"/>
    <w:pPr>
      <w:tabs>
        <w:tab w:val="right" w:leader="underscore" w:pos="10206"/>
      </w:tabs>
    </w:pPr>
    <w:rPr>
      <w:rFonts w:ascii="Times New Roman" w:hAnsi="Times New Roman"/>
    </w:rPr>
  </w:style>
  <w:style w:type="paragraph" w:styleId="Listenabsatz">
    <w:name w:val="List Paragraph"/>
    <w:basedOn w:val="Standard"/>
    <w:uiPriority w:val="34"/>
    <w:qFormat/>
    <w:rsid w:val="00EA1138"/>
    <w:pPr>
      <w:ind w:left="720"/>
      <w:contextualSpacing/>
    </w:pPr>
  </w:style>
  <w:style w:type="paragraph" w:styleId="StandardWeb">
    <w:name w:val="Normal (Web)"/>
    <w:basedOn w:val="Standard"/>
    <w:uiPriority w:val="99"/>
    <w:unhideWhenUsed/>
    <w:rsid w:val="00C202AB"/>
    <w:pPr>
      <w:tabs>
        <w:tab w:val="clear" w:pos="10206"/>
      </w:tabs>
      <w:spacing w:before="100" w:beforeAutospacing="1" w:after="100" w:afterAutospacing="1"/>
    </w:pPr>
    <w:rPr>
      <w:rFonts w:eastAsia="Times New Roman" w:cs="Times New Roman"/>
      <w:lang w:eastAsia="de-DE"/>
    </w:rPr>
  </w:style>
  <w:style w:type="character" w:styleId="Hyperlink">
    <w:name w:val="Hyperlink"/>
    <w:basedOn w:val="Absatz-Standardschriftart"/>
    <w:uiPriority w:val="99"/>
    <w:unhideWhenUsed/>
    <w:rsid w:val="006C3C58"/>
    <w:rPr>
      <w:color w:val="0563C1" w:themeColor="hyperlink"/>
      <w:u w:val="single"/>
    </w:rPr>
  </w:style>
  <w:style w:type="character" w:styleId="NichtaufgelsteErwhnung">
    <w:name w:val="Unresolved Mention"/>
    <w:basedOn w:val="Absatz-Standardschriftart"/>
    <w:uiPriority w:val="99"/>
    <w:semiHidden/>
    <w:unhideWhenUsed/>
    <w:rsid w:val="006C3C58"/>
    <w:rPr>
      <w:color w:val="605E5C"/>
      <w:shd w:val="clear" w:color="auto" w:fill="E1DFDD"/>
    </w:rPr>
  </w:style>
  <w:style w:type="character" w:styleId="Zeilennummer">
    <w:name w:val="line number"/>
    <w:basedOn w:val="Absatz-Standardschriftart"/>
    <w:uiPriority w:val="99"/>
    <w:semiHidden/>
    <w:unhideWhenUsed/>
    <w:rsid w:val="00231DC5"/>
  </w:style>
  <w:style w:type="character" w:styleId="Seitenzahl">
    <w:name w:val="page number"/>
    <w:basedOn w:val="Absatz-Standardschriftart"/>
    <w:uiPriority w:val="99"/>
    <w:semiHidden/>
    <w:unhideWhenUsed/>
    <w:rsid w:val="00231DC5"/>
  </w:style>
  <w:style w:type="character" w:styleId="BesuchterLink">
    <w:name w:val="FollowedHyperlink"/>
    <w:basedOn w:val="Absatz-Standardschriftart"/>
    <w:uiPriority w:val="99"/>
    <w:semiHidden/>
    <w:unhideWhenUsed/>
    <w:rsid w:val="00795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0987">
      <w:bodyDiv w:val="1"/>
      <w:marLeft w:val="0"/>
      <w:marRight w:val="0"/>
      <w:marTop w:val="0"/>
      <w:marBottom w:val="0"/>
      <w:divBdr>
        <w:top w:val="none" w:sz="0" w:space="0" w:color="auto"/>
        <w:left w:val="none" w:sz="0" w:space="0" w:color="auto"/>
        <w:bottom w:val="none" w:sz="0" w:space="0" w:color="auto"/>
        <w:right w:val="none" w:sz="0" w:space="0" w:color="auto"/>
      </w:divBdr>
      <w:divsChild>
        <w:div w:id="1292173990">
          <w:marLeft w:val="0"/>
          <w:marRight w:val="0"/>
          <w:marTop w:val="0"/>
          <w:marBottom w:val="0"/>
          <w:divBdr>
            <w:top w:val="none" w:sz="0" w:space="0" w:color="auto"/>
            <w:left w:val="none" w:sz="0" w:space="0" w:color="auto"/>
            <w:bottom w:val="none" w:sz="0" w:space="0" w:color="auto"/>
            <w:right w:val="none" w:sz="0" w:space="0" w:color="auto"/>
          </w:divBdr>
          <w:divsChild>
            <w:div w:id="150414564">
              <w:marLeft w:val="0"/>
              <w:marRight w:val="0"/>
              <w:marTop w:val="0"/>
              <w:marBottom w:val="0"/>
              <w:divBdr>
                <w:top w:val="none" w:sz="0" w:space="0" w:color="auto"/>
                <w:left w:val="none" w:sz="0" w:space="0" w:color="auto"/>
                <w:bottom w:val="none" w:sz="0" w:space="0" w:color="auto"/>
                <w:right w:val="none" w:sz="0" w:space="0" w:color="auto"/>
              </w:divBdr>
              <w:divsChild>
                <w:div w:id="607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4988">
      <w:bodyDiv w:val="1"/>
      <w:marLeft w:val="0"/>
      <w:marRight w:val="0"/>
      <w:marTop w:val="0"/>
      <w:marBottom w:val="0"/>
      <w:divBdr>
        <w:top w:val="none" w:sz="0" w:space="0" w:color="auto"/>
        <w:left w:val="none" w:sz="0" w:space="0" w:color="auto"/>
        <w:bottom w:val="none" w:sz="0" w:space="0" w:color="auto"/>
        <w:right w:val="none" w:sz="0" w:space="0" w:color="auto"/>
      </w:divBdr>
    </w:div>
    <w:div w:id="354116393">
      <w:bodyDiv w:val="1"/>
      <w:marLeft w:val="0"/>
      <w:marRight w:val="0"/>
      <w:marTop w:val="0"/>
      <w:marBottom w:val="0"/>
      <w:divBdr>
        <w:top w:val="none" w:sz="0" w:space="0" w:color="auto"/>
        <w:left w:val="none" w:sz="0" w:space="0" w:color="auto"/>
        <w:bottom w:val="none" w:sz="0" w:space="0" w:color="auto"/>
        <w:right w:val="none" w:sz="0" w:space="0" w:color="auto"/>
      </w:divBdr>
    </w:div>
    <w:div w:id="482502034">
      <w:bodyDiv w:val="1"/>
      <w:marLeft w:val="0"/>
      <w:marRight w:val="0"/>
      <w:marTop w:val="0"/>
      <w:marBottom w:val="0"/>
      <w:divBdr>
        <w:top w:val="none" w:sz="0" w:space="0" w:color="auto"/>
        <w:left w:val="none" w:sz="0" w:space="0" w:color="auto"/>
        <w:bottom w:val="none" w:sz="0" w:space="0" w:color="auto"/>
        <w:right w:val="none" w:sz="0" w:space="0" w:color="auto"/>
      </w:divBdr>
      <w:divsChild>
        <w:div w:id="903568902">
          <w:marLeft w:val="360"/>
          <w:marRight w:val="0"/>
          <w:marTop w:val="200"/>
          <w:marBottom w:val="0"/>
          <w:divBdr>
            <w:top w:val="none" w:sz="0" w:space="0" w:color="auto"/>
            <w:left w:val="none" w:sz="0" w:space="0" w:color="auto"/>
            <w:bottom w:val="none" w:sz="0" w:space="0" w:color="auto"/>
            <w:right w:val="none" w:sz="0" w:space="0" w:color="auto"/>
          </w:divBdr>
        </w:div>
        <w:div w:id="1746536854">
          <w:marLeft w:val="360"/>
          <w:marRight w:val="0"/>
          <w:marTop w:val="200"/>
          <w:marBottom w:val="0"/>
          <w:divBdr>
            <w:top w:val="none" w:sz="0" w:space="0" w:color="auto"/>
            <w:left w:val="none" w:sz="0" w:space="0" w:color="auto"/>
            <w:bottom w:val="none" w:sz="0" w:space="0" w:color="auto"/>
            <w:right w:val="none" w:sz="0" w:space="0" w:color="auto"/>
          </w:divBdr>
        </w:div>
        <w:div w:id="1972980432">
          <w:marLeft w:val="360"/>
          <w:marRight w:val="0"/>
          <w:marTop w:val="200"/>
          <w:marBottom w:val="0"/>
          <w:divBdr>
            <w:top w:val="none" w:sz="0" w:space="0" w:color="auto"/>
            <w:left w:val="none" w:sz="0" w:space="0" w:color="auto"/>
            <w:bottom w:val="none" w:sz="0" w:space="0" w:color="auto"/>
            <w:right w:val="none" w:sz="0" w:space="0" w:color="auto"/>
          </w:divBdr>
        </w:div>
      </w:divsChild>
    </w:div>
    <w:div w:id="615255656">
      <w:bodyDiv w:val="1"/>
      <w:marLeft w:val="0"/>
      <w:marRight w:val="0"/>
      <w:marTop w:val="0"/>
      <w:marBottom w:val="0"/>
      <w:divBdr>
        <w:top w:val="none" w:sz="0" w:space="0" w:color="auto"/>
        <w:left w:val="none" w:sz="0" w:space="0" w:color="auto"/>
        <w:bottom w:val="none" w:sz="0" w:space="0" w:color="auto"/>
        <w:right w:val="none" w:sz="0" w:space="0" w:color="auto"/>
      </w:divBdr>
    </w:div>
    <w:div w:id="804616949">
      <w:bodyDiv w:val="1"/>
      <w:marLeft w:val="0"/>
      <w:marRight w:val="0"/>
      <w:marTop w:val="0"/>
      <w:marBottom w:val="0"/>
      <w:divBdr>
        <w:top w:val="none" w:sz="0" w:space="0" w:color="auto"/>
        <w:left w:val="none" w:sz="0" w:space="0" w:color="auto"/>
        <w:bottom w:val="none" w:sz="0" w:space="0" w:color="auto"/>
        <w:right w:val="none" w:sz="0" w:space="0" w:color="auto"/>
      </w:divBdr>
      <w:divsChild>
        <w:div w:id="1270812851">
          <w:marLeft w:val="0"/>
          <w:marRight w:val="0"/>
          <w:marTop w:val="0"/>
          <w:marBottom w:val="0"/>
          <w:divBdr>
            <w:top w:val="none" w:sz="0" w:space="0" w:color="auto"/>
            <w:left w:val="none" w:sz="0" w:space="0" w:color="auto"/>
            <w:bottom w:val="none" w:sz="0" w:space="0" w:color="auto"/>
            <w:right w:val="none" w:sz="0" w:space="0" w:color="auto"/>
          </w:divBdr>
          <w:divsChild>
            <w:div w:id="35088610">
              <w:marLeft w:val="0"/>
              <w:marRight w:val="0"/>
              <w:marTop w:val="0"/>
              <w:marBottom w:val="0"/>
              <w:divBdr>
                <w:top w:val="none" w:sz="0" w:space="0" w:color="auto"/>
                <w:left w:val="none" w:sz="0" w:space="0" w:color="auto"/>
                <w:bottom w:val="none" w:sz="0" w:space="0" w:color="auto"/>
                <w:right w:val="none" w:sz="0" w:space="0" w:color="auto"/>
              </w:divBdr>
              <w:divsChild>
                <w:div w:id="1024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7122">
      <w:bodyDiv w:val="1"/>
      <w:marLeft w:val="0"/>
      <w:marRight w:val="0"/>
      <w:marTop w:val="0"/>
      <w:marBottom w:val="0"/>
      <w:divBdr>
        <w:top w:val="none" w:sz="0" w:space="0" w:color="auto"/>
        <w:left w:val="none" w:sz="0" w:space="0" w:color="auto"/>
        <w:bottom w:val="none" w:sz="0" w:space="0" w:color="auto"/>
        <w:right w:val="none" w:sz="0" w:space="0" w:color="auto"/>
      </w:divBdr>
      <w:divsChild>
        <w:div w:id="278727363">
          <w:marLeft w:val="360"/>
          <w:marRight w:val="0"/>
          <w:marTop w:val="200"/>
          <w:marBottom w:val="0"/>
          <w:divBdr>
            <w:top w:val="none" w:sz="0" w:space="0" w:color="auto"/>
            <w:left w:val="none" w:sz="0" w:space="0" w:color="auto"/>
            <w:bottom w:val="none" w:sz="0" w:space="0" w:color="auto"/>
            <w:right w:val="none" w:sz="0" w:space="0" w:color="auto"/>
          </w:divBdr>
        </w:div>
        <w:div w:id="1680504630">
          <w:marLeft w:val="360"/>
          <w:marRight w:val="0"/>
          <w:marTop w:val="200"/>
          <w:marBottom w:val="0"/>
          <w:divBdr>
            <w:top w:val="none" w:sz="0" w:space="0" w:color="auto"/>
            <w:left w:val="none" w:sz="0" w:space="0" w:color="auto"/>
            <w:bottom w:val="none" w:sz="0" w:space="0" w:color="auto"/>
            <w:right w:val="none" w:sz="0" w:space="0" w:color="auto"/>
          </w:divBdr>
        </w:div>
        <w:div w:id="1138303713">
          <w:marLeft w:val="360"/>
          <w:marRight w:val="0"/>
          <w:marTop w:val="200"/>
          <w:marBottom w:val="0"/>
          <w:divBdr>
            <w:top w:val="none" w:sz="0" w:space="0" w:color="auto"/>
            <w:left w:val="none" w:sz="0" w:space="0" w:color="auto"/>
            <w:bottom w:val="none" w:sz="0" w:space="0" w:color="auto"/>
            <w:right w:val="none" w:sz="0" w:space="0" w:color="auto"/>
          </w:divBdr>
        </w:div>
      </w:divsChild>
    </w:div>
    <w:div w:id="841628353">
      <w:bodyDiv w:val="1"/>
      <w:marLeft w:val="0"/>
      <w:marRight w:val="0"/>
      <w:marTop w:val="0"/>
      <w:marBottom w:val="0"/>
      <w:divBdr>
        <w:top w:val="none" w:sz="0" w:space="0" w:color="auto"/>
        <w:left w:val="none" w:sz="0" w:space="0" w:color="auto"/>
        <w:bottom w:val="none" w:sz="0" w:space="0" w:color="auto"/>
        <w:right w:val="none" w:sz="0" w:space="0" w:color="auto"/>
      </w:divBdr>
    </w:div>
    <w:div w:id="1130781546">
      <w:bodyDiv w:val="1"/>
      <w:marLeft w:val="0"/>
      <w:marRight w:val="0"/>
      <w:marTop w:val="0"/>
      <w:marBottom w:val="0"/>
      <w:divBdr>
        <w:top w:val="none" w:sz="0" w:space="0" w:color="auto"/>
        <w:left w:val="none" w:sz="0" w:space="0" w:color="auto"/>
        <w:bottom w:val="none" w:sz="0" w:space="0" w:color="auto"/>
        <w:right w:val="none" w:sz="0" w:space="0" w:color="auto"/>
      </w:divBdr>
      <w:divsChild>
        <w:div w:id="1340813790">
          <w:marLeft w:val="360"/>
          <w:marRight w:val="0"/>
          <w:marTop w:val="200"/>
          <w:marBottom w:val="0"/>
          <w:divBdr>
            <w:top w:val="none" w:sz="0" w:space="0" w:color="auto"/>
            <w:left w:val="none" w:sz="0" w:space="0" w:color="auto"/>
            <w:bottom w:val="none" w:sz="0" w:space="0" w:color="auto"/>
            <w:right w:val="none" w:sz="0" w:space="0" w:color="auto"/>
          </w:divBdr>
        </w:div>
        <w:div w:id="1646549852">
          <w:marLeft w:val="360"/>
          <w:marRight w:val="0"/>
          <w:marTop w:val="200"/>
          <w:marBottom w:val="0"/>
          <w:divBdr>
            <w:top w:val="none" w:sz="0" w:space="0" w:color="auto"/>
            <w:left w:val="none" w:sz="0" w:space="0" w:color="auto"/>
            <w:bottom w:val="none" w:sz="0" w:space="0" w:color="auto"/>
            <w:right w:val="none" w:sz="0" w:space="0" w:color="auto"/>
          </w:divBdr>
        </w:div>
        <w:div w:id="136453964">
          <w:marLeft w:val="360"/>
          <w:marRight w:val="0"/>
          <w:marTop w:val="200"/>
          <w:marBottom w:val="0"/>
          <w:divBdr>
            <w:top w:val="none" w:sz="0" w:space="0" w:color="auto"/>
            <w:left w:val="none" w:sz="0" w:space="0" w:color="auto"/>
            <w:bottom w:val="none" w:sz="0" w:space="0" w:color="auto"/>
            <w:right w:val="none" w:sz="0" w:space="0" w:color="auto"/>
          </w:divBdr>
        </w:div>
      </w:divsChild>
    </w:div>
    <w:div w:id="1299071537">
      <w:bodyDiv w:val="1"/>
      <w:marLeft w:val="0"/>
      <w:marRight w:val="0"/>
      <w:marTop w:val="0"/>
      <w:marBottom w:val="0"/>
      <w:divBdr>
        <w:top w:val="none" w:sz="0" w:space="0" w:color="auto"/>
        <w:left w:val="none" w:sz="0" w:space="0" w:color="auto"/>
        <w:bottom w:val="none" w:sz="0" w:space="0" w:color="auto"/>
        <w:right w:val="none" w:sz="0" w:space="0" w:color="auto"/>
      </w:divBdr>
    </w:div>
    <w:div w:id="1378818779">
      <w:bodyDiv w:val="1"/>
      <w:marLeft w:val="0"/>
      <w:marRight w:val="0"/>
      <w:marTop w:val="0"/>
      <w:marBottom w:val="0"/>
      <w:divBdr>
        <w:top w:val="none" w:sz="0" w:space="0" w:color="auto"/>
        <w:left w:val="none" w:sz="0" w:space="0" w:color="auto"/>
        <w:bottom w:val="none" w:sz="0" w:space="0" w:color="auto"/>
        <w:right w:val="none" w:sz="0" w:space="0" w:color="auto"/>
      </w:divBdr>
    </w:div>
    <w:div w:id="1414667130">
      <w:bodyDiv w:val="1"/>
      <w:marLeft w:val="0"/>
      <w:marRight w:val="0"/>
      <w:marTop w:val="0"/>
      <w:marBottom w:val="0"/>
      <w:divBdr>
        <w:top w:val="none" w:sz="0" w:space="0" w:color="auto"/>
        <w:left w:val="none" w:sz="0" w:space="0" w:color="auto"/>
        <w:bottom w:val="none" w:sz="0" w:space="0" w:color="auto"/>
        <w:right w:val="none" w:sz="0" w:space="0" w:color="auto"/>
      </w:divBdr>
      <w:divsChild>
        <w:div w:id="1878198617">
          <w:marLeft w:val="360"/>
          <w:marRight w:val="0"/>
          <w:marTop w:val="200"/>
          <w:marBottom w:val="0"/>
          <w:divBdr>
            <w:top w:val="none" w:sz="0" w:space="0" w:color="auto"/>
            <w:left w:val="none" w:sz="0" w:space="0" w:color="auto"/>
            <w:bottom w:val="none" w:sz="0" w:space="0" w:color="auto"/>
            <w:right w:val="none" w:sz="0" w:space="0" w:color="auto"/>
          </w:divBdr>
        </w:div>
        <w:div w:id="905073182">
          <w:marLeft w:val="360"/>
          <w:marRight w:val="0"/>
          <w:marTop w:val="200"/>
          <w:marBottom w:val="0"/>
          <w:divBdr>
            <w:top w:val="none" w:sz="0" w:space="0" w:color="auto"/>
            <w:left w:val="none" w:sz="0" w:space="0" w:color="auto"/>
            <w:bottom w:val="none" w:sz="0" w:space="0" w:color="auto"/>
            <w:right w:val="none" w:sz="0" w:space="0" w:color="auto"/>
          </w:divBdr>
        </w:div>
        <w:div w:id="718673214">
          <w:marLeft w:val="360"/>
          <w:marRight w:val="0"/>
          <w:marTop w:val="200"/>
          <w:marBottom w:val="0"/>
          <w:divBdr>
            <w:top w:val="none" w:sz="0" w:space="0" w:color="auto"/>
            <w:left w:val="none" w:sz="0" w:space="0" w:color="auto"/>
            <w:bottom w:val="none" w:sz="0" w:space="0" w:color="auto"/>
            <w:right w:val="none" w:sz="0" w:space="0" w:color="auto"/>
          </w:divBdr>
        </w:div>
        <w:div w:id="1299795605">
          <w:marLeft w:val="360"/>
          <w:marRight w:val="0"/>
          <w:marTop w:val="200"/>
          <w:marBottom w:val="0"/>
          <w:divBdr>
            <w:top w:val="none" w:sz="0" w:space="0" w:color="auto"/>
            <w:left w:val="none" w:sz="0" w:space="0" w:color="auto"/>
            <w:bottom w:val="none" w:sz="0" w:space="0" w:color="auto"/>
            <w:right w:val="none" w:sz="0" w:space="0" w:color="auto"/>
          </w:divBdr>
        </w:div>
      </w:divsChild>
    </w:div>
    <w:div w:id="1671522634">
      <w:bodyDiv w:val="1"/>
      <w:marLeft w:val="0"/>
      <w:marRight w:val="0"/>
      <w:marTop w:val="0"/>
      <w:marBottom w:val="0"/>
      <w:divBdr>
        <w:top w:val="none" w:sz="0" w:space="0" w:color="auto"/>
        <w:left w:val="none" w:sz="0" w:space="0" w:color="auto"/>
        <w:bottom w:val="none" w:sz="0" w:space="0" w:color="auto"/>
        <w:right w:val="none" w:sz="0" w:space="0" w:color="auto"/>
      </w:divBdr>
      <w:divsChild>
        <w:div w:id="1385910788">
          <w:marLeft w:val="360"/>
          <w:marRight w:val="0"/>
          <w:marTop w:val="200"/>
          <w:marBottom w:val="0"/>
          <w:divBdr>
            <w:top w:val="none" w:sz="0" w:space="0" w:color="auto"/>
            <w:left w:val="none" w:sz="0" w:space="0" w:color="auto"/>
            <w:bottom w:val="none" w:sz="0" w:space="0" w:color="auto"/>
            <w:right w:val="none" w:sz="0" w:space="0" w:color="auto"/>
          </w:divBdr>
        </w:div>
        <w:div w:id="130367927">
          <w:marLeft w:val="360"/>
          <w:marRight w:val="0"/>
          <w:marTop w:val="200"/>
          <w:marBottom w:val="0"/>
          <w:divBdr>
            <w:top w:val="none" w:sz="0" w:space="0" w:color="auto"/>
            <w:left w:val="none" w:sz="0" w:space="0" w:color="auto"/>
            <w:bottom w:val="none" w:sz="0" w:space="0" w:color="auto"/>
            <w:right w:val="none" w:sz="0" w:space="0" w:color="auto"/>
          </w:divBdr>
        </w:div>
        <w:div w:id="676883883">
          <w:marLeft w:val="360"/>
          <w:marRight w:val="0"/>
          <w:marTop w:val="200"/>
          <w:marBottom w:val="0"/>
          <w:divBdr>
            <w:top w:val="none" w:sz="0" w:space="0" w:color="auto"/>
            <w:left w:val="none" w:sz="0" w:space="0" w:color="auto"/>
            <w:bottom w:val="none" w:sz="0" w:space="0" w:color="auto"/>
            <w:right w:val="none" w:sz="0" w:space="0" w:color="auto"/>
          </w:divBdr>
        </w:div>
      </w:divsChild>
    </w:div>
    <w:div w:id="1695619848">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ul.dawadi/Library/Group%20Containers/UBF8T346G9.Office/User%20Content.localized/Templates.localized/AB%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4A13-614C-BE47-8137-79DA49A1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Vorlage.dotx</Template>
  <TotalTime>0</TotalTime>
  <Pages>5</Pages>
  <Words>916</Words>
  <Characters>5777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Dawadi</cp:lastModifiedBy>
  <cp:revision>20</cp:revision>
  <dcterms:created xsi:type="dcterms:W3CDTF">2022-11-30T10:45:00Z</dcterms:created>
  <dcterms:modified xsi:type="dcterms:W3CDTF">2023-04-24T11:51:00Z</dcterms:modified>
</cp:coreProperties>
</file>